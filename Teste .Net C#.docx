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8AC7" w14:textId="588CF31B" w:rsidR="00934465" w:rsidRPr="00A968E3" w:rsidRDefault="002E76AA" w:rsidP="006F4930">
      <w:pPr>
        <w:pStyle w:val="Cabealho1"/>
        <w:pageBreakBefore/>
        <w:numPr>
          <w:ilvl w:val="0"/>
          <w:numId w:val="0"/>
        </w:numPr>
        <w:pBdr>
          <w:bottom w:val="none" w:sz="0" w:space="0" w:color="auto"/>
        </w:pBdr>
        <w:spacing w:before="0"/>
        <w:ind w:left="432" w:hanging="432"/>
        <w:jc w:val="center"/>
        <w:rPr>
          <w:rFonts w:asciiTheme="minorHAnsi" w:hAnsiTheme="minorHAnsi"/>
          <w:sz w:val="48"/>
          <w:szCs w:val="48"/>
        </w:rPr>
      </w:pPr>
      <w:r w:rsidRPr="00A968E3">
        <w:rPr>
          <w:rFonts w:asciiTheme="minorHAnsi" w:hAnsiTheme="minorHAnsi"/>
          <w:sz w:val="48"/>
          <w:szCs w:val="48"/>
        </w:rPr>
        <w:t xml:space="preserve">PROVA </w:t>
      </w:r>
      <w:r w:rsidR="000C2E65">
        <w:rPr>
          <w:rFonts w:asciiTheme="minorHAnsi" w:hAnsiTheme="minorHAnsi"/>
          <w:sz w:val="48"/>
          <w:szCs w:val="48"/>
        </w:rPr>
        <w:t>.NET C#</w:t>
      </w:r>
      <w:bookmarkStart w:id="0" w:name="_GoBack"/>
      <w:bookmarkEnd w:id="0"/>
    </w:p>
    <w:p w14:paraId="41F09FE7" w14:textId="77777777" w:rsidR="002E76AA" w:rsidRPr="00A968E3" w:rsidRDefault="00C67AAE" w:rsidP="00C67AAE">
      <w:pPr>
        <w:pStyle w:val="Cabealho1"/>
      </w:pPr>
      <w:r w:rsidRPr="00A968E3">
        <w:t>Informações Importantes</w:t>
      </w:r>
    </w:p>
    <w:p w14:paraId="47332FD1" w14:textId="1EFD2013" w:rsidR="00605212" w:rsidRPr="00A968E3" w:rsidRDefault="00605212" w:rsidP="00356DF8">
      <w:pPr>
        <w:pStyle w:val="SemEspaamento"/>
        <w:rPr>
          <w:lang w:val="pt-BR"/>
        </w:rPr>
      </w:pPr>
      <w:r w:rsidRPr="00A968E3">
        <w:rPr>
          <w:lang w:val="pt-BR"/>
        </w:rPr>
        <w:t>O objetivo da prova é avaliar sua capacidade</w:t>
      </w:r>
      <w:r w:rsidR="00211F25">
        <w:rPr>
          <w:lang w:val="pt-BR"/>
        </w:rPr>
        <w:t xml:space="preserve"> de resolução de problemas</w:t>
      </w:r>
      <w:r w:rsidRPr="00A968E3">
        <w:rPr>
          <w:lang w:val="pt-BR"/>
        </w:rPr>
        <w:t xml:space="preserve"> para manutenção e implementação</w:t>
      </w:r>
      <w:r w:rsidR="00FA4ECC" w:rsidRPr="00A968E3">
        <w:rPr>
          <w:lang w:val="pt-BR"/>
        </w:rPr>
        <w:t xml:space="preserve"> com qualidade e produtividade</w:t>
      </w:r>
      <w:r w:rsidR="00211F25">
        <w:rPr>
          <w:lang w:val="pt-BR"/>
        </w:rPr>
        <w:t>.</w:t>
      </w:r>
    </w:p>
    <w:p w14:paraId="6FC445A0" w14:textId="77777777" w:rsidR="00211F25" w:rsidRDefault="00211F25" w:rsidP="00356DF8">
      <w:pPr>
        <w:pStyle w:val="SemEspaamento"/>
        <w:rPr>
          <w:lang w:val="pt-BR"/>
        </w:rPr>
      </w:pPr>
    </w:p>
    <w:p w14:paraId="11BE4908" w14:textId="0368AA7C" w:rsidR="00FA4ECC" w:rsidRPr="00A968E3" w:rsidRDefault="00211F25" w:rsidP="00356DF8">
      <w:pPr>
        <w:pStyle w:val="SemEspaamento"/>
        <w:rPr>
          <w:lang w:val="pt-BR"/>
        </w:rPr>
      </w:pPr>
      <w:r>
        <w:rPr>
          <w:lang w:val="pt-BR"/>
        </w:rPr>
        <w:t>I</w:t>
      </w:r>
      <w:r w:rsidR="00FA4ECC" w:rsidRPr="00A968E3">
        <w:rPr>
          <w:lang w:val="pt-BR"/>
        </w:rPr>
        <w:t>tens abaixo</w:t>
      </w:r>
      <w:r>
        <w:rPr>
          <w:lang w:val="pt-BR"/>
        </w:rPr>
        <w:t xml:space="preserve"> de avaliação</w:t>
      </w:r>
      <w:r w:rsidR="00FA4ECC" w:rsidRPr="00A968E3">
        <w:rPr>
          <w:lang w:val="pt-BR"/>
        </w:rPr>
        <w:t>:</w:t>
      </w:r>
    </w:p>
    <w:p w14:paraId="4C048528" w14:textId="77777777" w:rsidR="00032BE7" w:rsidRDefault="00032BE7" w:rsidP="00032BE7">
      <w:pPr>
        <w:pStyle w:val="SemEspaamento"/>
        <w:numPr>
          <w:ilvl w:val="0"/>
          <w:numId w:val="43"/>
        </w:numPr>
        <w:rPr>
          <w:lang w:val="pt-BR"/>
        </w:rPr>
      </w:pPr>
      <w:r>
        <w:rPr>
          <w:lang w:val="pt-BR"/>
        </w:rPr>
        <w:t>Organização;</w:t>
      </w:r>
    </w:p>
    <w:p w14:paraId="647533C9" w14:textId="77777777" w:rsidR="00182C48" w:rsidRDefault="00182C48" w:rsidP="00032BE7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Produtividade;</w:t>
      </w:r>
    </w:p>
    <w:p w14:paraId="7F508134" w14:textId="77777777" w:rsidR="0070760E" w:rsidRPr="00182C48" w:rsidRDefault="0070760E" w:rsidP="00182C48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Criatividade;</w:t>
      </w:r>
    </w:p>
    <w:p w14:paraId="4E79AA44" w14:textId="77777777" w:rsidR="00032BE7" w:rsidRDefault="00032BE7" w:rsidP="00FA4ECC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Simplicidade</w:t>
      </w:r>
      <w:r>
        <w:rPr>
          <w:lang w:val="pt-BR"/>
        </w:rPr>
        <w:t>;</w:t>
      </w:r>
    </w:p>
    <w:p w14:paraId="2C85CEA4" w14:textId="77777777" w:rsidR="0070760E" w:rsidRPr="00A968E3" w:rsidRDefault="0070760E" w:rsidP="00FA4ECC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Assertividade;</w:t>
      </w:r>
    </w:p>
    <w:p w14:paraId="24553E8C" w14:textId="77777777" w:rsidR="00FA4ECC" w:rsidRDefault="00182C48" w:rsidP="00FA4ECC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Legibilidade / Expressividade do Código;</w:t>
      </w:r>
    </w:p>
    <w:p w14:paraId="754D59F2" w14:textId="77777777" w:rsidR="001A56F8" w:rsidRDefault="00A968E3" w:rsidP="007D44AE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Aplicação</w:t>
      </w:r>
      <w:r>
        <w:rPr>
          <w:lang w:val="pt-BR"/>
        </w:rPr>
        <w:t xml:space="preserve"> </w:t>
      </w:r>
      <w:r w:rsidRPr="00A968E3">
        <w:rPr>
          <w:lang w:val="pt-BR"/>
        </w:rPr>
        <w:t>de conceitos fortes de padrões de projet</w:t>
      </w:r>
      <w:r>
        <w:rPr>
          <w:lang w:val="pt-BR"/>
        </w:rPr>
        <w:t>o</w:t>
      </w:r>
      <w:r w:rsidRPr="00A968E3">
        <w:rPr>
          <w:lang w:val="pt-BR"/>
        </w:rPr>
        <w:t>;</w:t>
      </w:r>
    </w:p>
    <w:p w14:paraId="338097FE" w14:textId="77777777" w:rsidR="005769BF" w:rsidRPr="007D44AE" w:rsidRDefault="005769BF" w:rsidP="007D44AE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Utilização de recursos de linguagem;</w:t>
      </w:r>
    </w:p>
    <w:p w14:paraId="6753C782" w14:textId="77777777" w:rsidR="00EC295F" w:rsidRPr="007D44AE" w:rsidRDefault="00EC295F" w:rsidP="007D44AE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Performance;</w:t>
      </w:r>
    </w:p>
    <w:p w14:paraId="1419B712" w14:textId="77777777" w:rsidR="00EC295F" w:rsidRPr="00A968E3" w:rsidRDefault="00EC295F" w:rsidP="00FA4ECC">
      <w:pPr>
        <w:pStyle w:val="SemEspaamento"/>
        <w:numPr>
          <w:ilvl w:val="0"/>
          <w:numId w:val="43"/>
        </w:numPr>
        <w:rPr>
          <w:lang w:val="pt-BR"/>
        </w:rPr>
      </w:pPr>
      <w:r w:rsidRPr="00A968E3">
        <w:rPr>
          <w:lang w:val="pt-BR"/>
        </w:rPr>
        <w:t>Testabilidade</w:t>
      </w:r>
      <w:r w:rsidR="007D44AE">
        <w:rPr>
          <w:lang w:val="pt-BR"/>
        </w:rPr>
        <w:t>.</w:t>
      </w:r>
    </w:p>
    <w:p w14:paraId="3990F625" w14:textId="77777777" w:rsidR="00FA4ECC" w:rsidRPr="00A968E3" w:rsidRDefault="00FA4ECC" w:rsidP="00356DF8">
      <w:pPr>
        <w:pStyle w:val="SemEspaamento"/>
        <w:rPr>
          <w:lang w:val="pt-BR"/>
        </w:rPr>
      </w:pPr>
    </w:p>
    <w:p w14:paraId="093FC3A9" w14:textId="77777777" w:rsidR="001A56F8" w:rsidRPr="00A968E3" w:rsidRDefault="001A56F8" w:rsidP="00356DF8">
      <w:pPr>
        <w:pStyle w:val="SemEspaamento"/>
        <w:rPr>
          <w:lang w:val="pt-BR"/>
        </w:rPr>
      </w:pPr>
    </w:p>
    <w:p w14:paraId="0A4BA0D9" w14:textId="128D70A3" w:rsidR="00D271C7" w:rsidRDefault="00605212" w:rsidP="00356DF8">
      <w:pPr>
        <w:pStyle w:val="SemEspaamento"/>
        <w:rPr>
          <w:b/>
          <w:sz w:val="28"/>
          <w:lang w:val="pt-BR"/>
        </w:rPr>
      </w:pPr>
      <w:r w:rsidRPr="00A968E3">
        <w:rPr>
          <w:b/>
          <w:sz w:val="28"/>
          <w:lang w:val="pt-BR"/>
        </w:rPr>
        <w:t xml:space="preserve">Você tem </w:t>
      </w:r>
      <w:r w:rsidR="009A133C">
        <w:rPr>
          <w:b/>
          <w:sz w:val="28"/>
          <w:lang w:val="pt-BR"/>
        </w:rPr>
        <w:t>2</w:t>
      </w:r>
      <w:r w:rsidRPr="00A968E3">
        <w:rPr>
          <w:b/>
          <w:sz w:val="28"/>
          <w:lang w:val="pt-BR"/>
        </w:rPr>
        <w:t xml:space="preserve"> hora</w:t>
      </w:r>
      <w:r w:rsidR="009A133C">
        <w:rPr>
          <w:b/>
          <w:sz w:val="28"/>
          <w:lang w:val="pt-BR"/>
        </w:rPr>
        <w:t>s</w:t>
      </w:r>
      <w:r w:rsidRPr="00A968E3">
        <w:rPr>
          <w:b/>
          <w:sz w:val="28"/>
          <w:lang w:val="pt-BR"/>
        </w:rPr>
        <w:t xml:space="preserve"> para finalizar o trabalho.</w:t>
      </w:r>
    </w:p>
    <w:p w14:paraId="5557F876" w14:textId="11779CAC" w:rsidR="00100C8A" w:rsidRDefault="00605212" w:rsidP="00356DF8">
      <w:pPr>
        <w:pStyle w:val="SemEspaamento"/>
        <w:rPr>
          <w:b/>
          <w:sz w:val="44"/>
          <w:lang w:val="pt-BR"/>
        </w:rPr>
      </w:pPr>
      <w:r w:rsidRPr="00A968E3">
        <w:rPr>
          <w:b/>
          <w:sz w:val="44"/>
          <w:lang w:val="pt-BR"/>
        </w:rPr>
        <w:t>Boa sorte!</w:t>
      </w:r>
    </w:p>
    <w:p w14:paraId="34C239AB" w14:textId="77777777" w:rsidR="002040A5" w:rsidRPr="003A6188" w:rsidRDefault="002040A5" w:rsidP="00356DF8">
      <w:pPr>
        <w:pStyle w:val="SemEspaamento"/>
        <w:rPr>
          <w:b/>
          <w:sz w:val="44"/>
          <w:lang w:val="pt-BR"/>
        </w:rPr>
      </w:pPr>
    </w:p>
    <w:p w14:paraId="2AE3B577" w14:textId="7E7EC182" w:rsidR="00C67AAE" w:rsidRPr="00A968E3" w:rsidRDefault="003874B8" w:rsidP="00C67AAE">
      <w:pPr>
        <w:pStyle w:val="Cabealho1"/>
      </w:pPr>
      <w:r w:rsidRPr="00A968E3">
        <w:t xml:space="preserve">Manutenção: </w:t>
      </w:r>
      <w:r w:rsidR="004745B6" w:rsidRPr="00A968E3">
        <w:t>Máscaras Telefônicas</w:t>
      </w:r>
      <w:r w:rsidR="00933BE2" w:rsidRPr="00A968E3">
        <w:t xml:space="preserve"> (</w:t>
      </w:r>
      <w:r w:rsidR="001A058A">
        <w:t xml:space="preserve">Estimado: </w:t>
      </w:r>
      <w:r w:rsidR="00CD637B">
        <w:t>30</w:t>
      </w:r>
      <w:r w:rsidR="00933BE2" w:rsidRPr="00A968E3">
        <w:t xml:space="preserve"> minutos)</w:t>
      </w:r>
    </w:p>
    <w:p w14:paraId="7CB54D99" w14:textId="77777777" w:rsidR="00FA4ECC" w:rsidRPr="00A968E3" w:rsidRDefault="00FA4ECC" w:rsidP="00885146">
      <w:pPr>
        <w:pStyle w:val="PargrafodaLista"/>
        <w:numPr>
          <w:ilvl w:val="0"/>
          <w:numId w:val="46"/>
        </w:numPr>
      </w:pPr>
      <w:r w:rsidRPr="00A968E3">
        <w:t>Você</w:t>
      </w:r>
      <w:r w:rsidR="00673A5F" w:rsidRPr="00A968E3">
        <w:t xml:space="preserve"> faz parte da equipe de um projeto que</w:t>
      </w:r>
      <w:r w:rsidRPr="00A968E3">
        <w:t xml:space="preserve"> é responsável </w:t>
      </w:r>
      <w:r w:rsidR="00673A5F" w:rsidRPr="00A968E3">
        <w:t xml:space="preserve">por </w:t>
      </w:r>
      <w:r w:rsidRPr="00A968E3">
        <w:t xml:space="preserve">aplicar máscaras em números telefônicos de uma base já existente. </w:t>
      </w:r>
      <w:r w:rsidR="00673A5F" w:rsidRPr="00A968E3">
        <w:t>A implementação já foi iniciada e você precisa realizar correção de bugs e a implementação de uma nova funcionalidade.</w:t>
      </w:r>
    </w:p>
    <w:p w14:paraId="526EEFB3" w14:textId="77777777" w:rsidR="00A47387" w:rsidRPr="00A968E3" w:rsidRDefault="00A47387" w:rsidP="00885146">
      <w:pPr>
        <w:pStyle w:val="PargrafodaLista"/>
        <w:numPr>
          <w:ilvl w:val="0"/>
          <w:numId w:val="46"/>
        </w:numPr>
      </w:pPr>
      <w:r w:rsidRPr="00A968E3">
        <w:t xml:space="preserve">Existem </w:t>
      </w:r>
      <w:r w:rsidR="00642380" w:rsidRPr="00A968E3">
        <w:t>3</w:t>
      </w:r>
      <w:r w:rsidRPr="00A968E3">
        <w:t xml:space="preserve"> arquivos de entrada:</w:t>
      </w:r>
    </w:p>
    <w:p w14:paraId="04EE8F75" w14:textId="77777777" w:rsidR="005F2ED4" w:rsidRPr="00A968E3" w:rsidRDefault="00642380" w:rsidP="00885146">
      <w:pPr>
        <w:pStyle w:val="PargrafodaLista"/>
        <w:numPr>
          <w:ilvl w:val="0"/>
          <w:numId w:val="46"/>
        </w:numPr>
      </w:pPr>
      <w:proofErr w:type="gramStart"/>
      <w:r w:rsidRPr="00A968E3">
        <w:t>input.1.in</w:t>
      </w:r>
      <w:proofErr w:type="gramEnd"/>
    </w:p>
    <w:p w14:paraId="4F021E6B" w14:textId="77777777" w:rsidR="005F2ED4" w:rsidRPr="00A968E3" w:rsidRDefault="00642380" w:rsidP="00885146">
      <w:pPr>
        <w:pStyle w:val="PargrafodaLista"/>
        <w:numPr>
          <w:ilvl w:val="1"/>
          <w:numId w:val="46"/>
        </w:numPr>
      </w:pPr>
      <w:r w:rsidRPr="00A968E3">
        <w:t xml:space="preserve">100% </w:t>
      </w:r>
      <w:proofErr w:type="gramStart"/>
      <w:r w:rsidRPr="00A968E3">
        <w:t>funcional</w:t>
      </w:r>
      <w:proofErr w:type="gramEnd"/>
      <w:r w:rsidR="005F2ED4" w:rsidRPr="00A968E3">
        <w:t>;</w:t>
      </w:r>
    </w:p>
    <w:p w14:paraId="1F55E170" w14:textId="77777777" w:rsidR="00A47387" w:rsidRPr="00A968E3" w:rsidRDefault="005F2ED4" w:rsidP="00885146">
      <w:pPr>
        <w:pStyle w:val="PargrafodaLista"/>
        <w:numPr>
          <w:ilvl w:val="1"/>
          <w:numId w:val="46"/>
        </w:numPr>
      </w:pPr>
      <w:r w:rsidRPr="00A968E3">
        <w:t>Implementado e testado pela equipe de negócio;</w:t>
      </w:r>
    </w:p>
    <w:p w14:paraId="3CB6551D" w14:textId="77777777" w:rsidR="005F2ED4" w:rsidRPr="00A968E3" w:rsidRDefault="00642380" w:rsidP="00A47387">
      <w:pPr>
        <w:pStyle w:val="PargrafodaLista"/>
        <w:numPr>
          <w:ilvl w:val="0"/>
          <w:numId w:val="45"/>
        </w:numPr>
      </w:pPr>
      <w:proofErr w:type="gramStart"/>
      <w:r w:rsidRPr="00A968E3">
        <w:t>input.2.in</w:t>
      </w:r>
      <w:proofErr w:type="gramEnd"/>
    </w:p>
    <w:p w14:paraId="39EC01B1" w14:textId="77777777" w:rsidR="00642380" w:rsidRPr="00A968E3" w:rsidRDefault="005F2ED4" w:rsidP="005F2ED4">
      <w:pPr>
        <w:pStyle w:val="PargrafodaLista"/>
        <w:numPr>
          <w:ilvl w:val="1"/>
          <w:numId w:val="45"/>
        </w:numPr>
      </w:pPr>
      <w:r w:rsidRPr="00A968E3">
        <w:t>N</w:t>
      </w:r>
      <w:r w:rsidR="00642380" w:rsidRPr="00A968E3">
        <w:t>ovos números (testes) acrescentados;</w:t>
      </w:r>
    </w:p>
    <w:p w14:paraId="2E09BA12" w14:textId="77777777" w:rsidR="00642380" w:rsidRPr="00A968E3" w:rsidRDefault="005F2ED4" w:rsidP="00642380">
      <w:pPr>
        <w:pStyle w:val="PargrafodaLista"/>
        <w:numPr>
          <w:ilvl w:val="1"/>
          <w:numId w:val="45"/>
        </w:numPr>
      </w:pPr>
      <w:r w:rsidRPr="00A968E3">
        <w:t>I</w:t>
      </w:r>
      <w:r w:rsidR="00642380" w:rsidRPr="00A968E3">
        <w:t>dentificar os bugs e corrigir;</w:t>
      </w:r>
    </w:p>
    <w:p w14:paraId="4634050D" w14:textId="77777777" w:rsidR="005F2ED4" w:rsidRPr="00A968E3" w:rsidRDefault="00642380" w:rsidP="00A47387">
      <w:pPr>
        <w:pStyle w:val="PargrafodaLista"/>
        <w:numPr>
          <w:ilvl w:val="0"/>
          <w:numId w:val="45"/>
        </w:numPr>
      </w:pPr>
      <w:proofErr w:type="gramStart"/>
      <w:r w:rsidRPr="00A968E3">
        <w:t>input.3.in</w:t>
      </w:r>
      <w:proofErr w:type="gramEnd"/>
    </w:p>
    <w:p w14:paraId="54B2AC9F" w14:textId="7A308894" w:rsidR="00642380" w:rsidRPr="00A968E3" w:rsidRDefault="005F2ED4" w:rsidP="005F2ED4">
      <w:pPr>
        <w:pStyle w:val="PargrafodaLista"/>
        <w:numPr>
          <w:ilvl w:val="1"/>
          <w:numId w:val="45"/>
        </w:numPr>
      </w:pPr>
      <w:proofErr w:type="gramStart"/>
      <w:r w:rsidRPr="00A968E3">
        <w:t>A</w:t>
      </w:r>
      <w:r w:rsidR="00642380" w:rsidRPr="00A968E3">
        <w:t>crescentado números</w:t>
      </w:r>
      <w:proofErr w:type="gramEnd"/>
      <w:r w:rsidR="00642380" w:rsidRPr="00A968E3">
        <w:t xml:space="preserve"> não-</w:t>
      </w:r>
      <w:r w:rsidR="00204F89">
        <w:t>geográficos</w:t>
      </w:r>
      <w:r w:rsidR="00642380" w:rsidRPr="00A968E3">
        <w:t>;</w:t>
      </w:r>
    </w:p>
    <w:p w14:paraId="659534FD" w14:textId="2B16FD65" w:rsidR="00642380" w:rsidRPr="00A968E3" w:rsidRDefault="005F2ED4" w:rsidP="00642380">
      <w:pPr>
        <w:pStyle w:val="PargrafodaLista"/>
        <w:numPr>
          <w:ilvl w:val="1"/>
          <w:numId w:val="45"/>
        </w:numPr>
      </w:pPr>
      <w:r w:rsidRPr="00A968E3">
        <w:t>R</w:t>
      </w:r>
      <w:r w:rsidR="00642380" w:rsidRPr="00A968E3">
        <w:t>ealizar implementação dos números não-</w:t>
      </w:r>
      <w:r w:rsidR="004159BF">
        <w:t>geográficos</w:t>
      </w:r>
      <w:r w:rsidR="00642380" w:rsidRPr="00A968E3">
        <w:t>;</w:t>
      </w:r>
    </w:p>
    <w:p w14:paraId="281EB6F6" w14:textId="77777777" w:rsidR="00711326" w:rsidRDefault="00D52FCD" w:rsidP="00100C8A">
      <w:r>
        <w:t xml:space="preserve">Você precisa imprimir a saída de cada cenário conforme o </w:t>
      </w:r>
      <w:r w:rsidRPr="00D52FCD">
        <w:rPr>
          <w:i/>
        </w:rPr>
        <w:t>template</w:t>
      </w:r>
      <w:r>
        <w:t>:</w:t>
      </w:r>
    </w:p>
    <w:p w14:paraId="3D5DC82B" w14:textId="77777777" w:rsidR="00D52FCD" w:rsidRDefault="00D52FCD" w:rsidP="00783F48">
      <w:pPr>
        <w:spacing w:after="0"/>
        <w:rPr>
          <w:rFonts w:ascii="Consolas" w:hAnsi="Consolas" w:cs="Consolas"/>
          <w:color w:val="A31515"/>
          <w:sz w:val="19"/>
          <w:szCs w:val="19"/>
          <w:lang w:eastAsia="pt-BR"/>
        </w:rPr>
      </w:pPr>
      <w:r>
        <w:rPr>
          <w:rFonts w:ascii="Consolas" w:hAnsi="Consolas" w:cs="Consolas"/>
          <w:color w:val="A31515"/>
          <w:sz w:val="19"/>
          <w:szCs w:val="19"/>
          <w:lang w:eastAsia="pt-BR"/>
        </w:rPr>
        <w:t>-- Teste #</w:t>
      </w:r>
      <w:r w:rsidR="00783F48">
        <w:rPr>
          <w:rFonts w:ascii="Consolas" w:hAnsi="Consolas" w:cs="Consolas"/>
          <w:color w:val="A31515"/>
          <w:sz w:val="19"/>
          <w:szCs w:val="19"/>
          <w:lang w:eastAsia="pt-BR"/>
        </w:rPr>
        <w:t>01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 xml:space="preserve"> ------------------------------</w:t>
      </w:r>
    </w:p>
    <w:p w14:paraId="51D4FA6D" w14:textId="77777777" w:rsidR="00783F48" w:rsidRDefault="00783F48" w:rsidP="00783F48">
      <w:pPr>
        <w:spacing w:after="0"/>
        <w:rPr>
          <w:rFonts w:ascii="Consolas" w:hAnsi="Consolas" w:cs="Consolas"/>
          <w:color w:val="A31515"/>
          <w:sz w:val="19"/>
          <w:szCs w:val="19"/>
          <w:lang w:eastAsia="pt-BR"/>
        </w:rPr>
      </w:pPr>
      <w:r>
        <w:rPr>
          <w:rFonts w:ascii="Consolas" w:hAnsi="Consolas" w:cs="Consolas"/>
          <w:color w:val="A31515"/>
          <w:sz w:val="19"/>
          <w:szCs w:val="19"/>
          <w:lang w:eastAsia="pt-BR"/>
        </w:rPr>
        <w:t>Entrada: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ab/>
      </w:r>
      <w:r w:rsidRPr="00783F48">
        <w:rPr>
          <w:rFonts w:ascii="Consolas" w:hAnsi="Consolas" w:cs="Consolas"/>
          <w:color w:val="A31515"/>
          <w:sz w:val="19"/>
          <w:szCs w:val="19"/>
          <w:lang w:eastAsia="pt-BR"/>
        </w:rPr>
        <w:t>4733251368</w:t>
      </w:r>
    </w:p>
    <w:p w14:paraId="72981B82" w14:textId="77777777" w:rsidR="00783F48" w:rsidRDefault="00783F48" w:rsidP="00783F48">
      <w:pPr>
        <w:spacing w:after="0"/>
        <w:rPr>
          <w:rFonts w:ascii="Consolas" w:hAnsi="Consolas" w:cs="Consolas"/>
          <w:color w:val="A31515"/>
          <w:sz w:val="19"/>
          <w:szCs w:val="19"/>
          <w:lang w:eastAsia="pt-BR"/>
        </w:rPr>
      </w:pPr>
      <w:r>
        <w:rPr>
          <w:rFonts w:ascii="Consolas" w:hAnsi="Consolas" w:cs="Consolas"/>
          <w:color w:val="A31515"/>
          <w:sz w:val="19"/>
          <w:szCs w:val="19"/>
          <w:lang w:eastAsia="pt-BR"/>
        </w:rPr>
        <w:t xml:space="preserve">Saída: </w:t>
      </w:r>
      <w:r>
        <w:rPr>
          <w:rFonts w:ascii="Consolas" w:hAnsi="Consolas" w:cs="Consolas"/>
          <w:color w:val="A31515"/>
          <w:sz w:val="19"/>
          <w:szCs w:val="19"/>
          <w:lang w:eastAsia="pt-BR"/>
        </w:rPr>
        <w:tab/>
      </w:r>
      <w:r w:rsidRPr="00783F48">
        <w:rPr>
          <w:rFonts w:ascii="Consolas" w:hAnsi="Consolas" w:cs="Consolas"/>
          <w:color w:val="A31515"/>
          <w:sz w:val="19"/>
          <w:szCs w:val="19"/>
          <w:lang w:eastAsia="pt-BR"/>
        </w:rPr>
        <w:t>RES: (47) 3325-1368</w:t>
      </w:r>
    </w:p>
    <w:p w14:paraId="50644A5A" w14:textId="77777777" w:rsidR="00783F48" w:rsidRDefault="00783F48" w:rsidP="00783F48">
      <w:pPr>
        <w:spacing w:after="0"/>
        <w:rPr>
          <w:rFonts w:ascii="Consolas" w:hAnsi="Consolas" w:cs="Consolas"/>
          <w:color w:val="A31515"/>
          <w:sz w:val="19"/>
          <w:szCs w:val="19"/>
          <w:lang w:eastAsia="pt-BR"/>
        </w:rPr>
      </w:pPr>
      <w:r>
        <w:rPr>
          <w:rFonts w:ascii="Consolas" w:hAnsi="Consolas" w:cs="Consolas"/>
          <w:color w:val="A31515"/>
          <w:sz w:val="19"/>
          <w:szCs w:val="19"/>
          <w:lang w:eastAsia="pt-BR"/>
        </w:rPr>
        <w:t>-------------------------------------------</w:t>
      </w:r>
    </w:p>
    <w:p w14:paraId="32854FEA" w14:textId="77777777" w:rsidR="00783F48" w:rsidRDefault="00783F48" w:rsidP="00100C8A">
      <w:pPr>
        <w:rPr>
          <w:i/>
        </w:rPr>
      </w:pPr>
    </w:p>
    <w:p w14:paraId="3F578918" w14:textId="3529D3F4" w:rsidR="00100C8A" w:rsidRPr="0031548F" w:rsidRDefault="00711326" w:rsidP="00100C8A">
      <w:pPr>
        <w:rPr>
          <w:b/>
          <w:bCs/>
          <w:i/>
        </w:rPr>
      </w:pPr>
      <w:r w:rsidRPr="0031548F">
        <w:rPr>
          <w:b/>
          <w:bCs/>
          <w:i/>
        </w:rPr>
        <w:t xml:space="preserve">Utilize a solution </w:t>
      </w:r>
      <w:r w:rsidR="00BF1092" w:rsidRPr="0031548F">
        <w:rPr>
          <w:b/>
          <w:bCs/>
          <w:i/>
        </w:rPr>
        <w:t>Teste</w:t>
      </w:r>
      <w:r w:rsidRPr="0031548F">
        <w:rPr>
          <w:b/>
          <w:bCs/>
          <w:i/>
        </w:rPr>
        <w:t>.Manutencao.</w:t>
      </w:r>
    </w:p>
    <w:p w14:paraId="1C332354" w14:textId="06CA2D45" w:rsidR="003874B8" w:rsidRPr="00A968E3" w:rsidRDefault="003874B8" w:rsidP="000335E6">
      <w:pPr>
        <w:pStyle w:val="Cabealho1"/>
        <w:numPr>
          <w:ilvl w:val="0"/>
          <w:numId w:val="1"/>
        </w:numPr>
        <w:jc w:val="left"/>
      </w:pPr>
      <w:r w:rsidRPr="00A968E3">
        <w:lastRenderedPageBreak/>
        <w:t>Implementação: Máscaras Telefônicas</w:t>
      </w:r>
      <w:r w:rsidR="00933BE2" w:rsidRPr="00A968E3">
        <w:t xml:space="preserve"> (</w:t>
      </w:r>
      <w:r w:rsidR="001A058A">
        <w:t xml:space="preserve">Estimado: </w:t>
      </w:r>
      <w:r w:rsidR="000335E6">
        <w:t>1h30minutos</w:t>
      </w:r>
      <w:r w:rsidR="00933BE2" w:rsidRPr="00A968E3">
        <w:t>)</w:t>
      </w:r>
    </w:p>
    <w:p w14:paraId="70DF1D89" w14:textId="77777777" w:rsidR="008113D4" w:rsidRPr="00A968E3" w:rsidRDefault="003874B8" w:rsidP="003874B8">
      <w:r w:rsidRPr="00A968E3">
        <w:t>Você é responsável por um projeto que tem por objetivo aplicar máscaras em números telefônicos de uma base já existente. O backlog do projeto já foi priorizado pelo time de negócio e você precisa desenvolver a melhor solução</w:t>
      </w:r>
      <w:r w:rsidR="008113D4" w:rsidRPr="00A968E3">
        <w:t xml:space="preserve">. </w:t>
      </w:r>
    </w:p>
    <w:p w14:paraId="3A7D10AC" w14:textId="77777777" w:rsidR="00657271" w:rsidRPr="00A968E3" w:rsidRDefault="00657271" w:rsidP="00657271">
      <w:r w:rsidRPr="00A968E3">
        <w:t>Foi disponibilizado um arquivo input.4.in com todos os cenários necessários para o desenvolvimento da solução.</w:t>
      </w:r>
    </w:p>
    <w:p w14:paraId="6AF572B8" w14:textId="77777777" w:rsidR="003E1E37" w:rsidRPr="00A968E3" w:rsidRDefault="003E1E37" w:rsidP="003E1E37">
      <w:pPr>
        <w:pStyle w:val="Cabealho2"/>
        <w:numPr>
          <w:ilvl w:val="1"/>
          <w:numId w:val="1"/>
        </w:numPr>
      </w:pPr>
      <w:r w:rsidRPr="00A968E3">
        <w:t>Backlog</w:t>
      </w:r>
    </w:p>
    <w:p w14:paraId="653EEDAF" w14:textId="77777777" w:rsidR="003E1E37" w:rsidRPr="00A968E3" w:rsidRDefault="003E1E37" w:rsidP="003E1E37">
      <w:pPr>
        <w:pStyle w:val="PargrafodaLista"/>
        <w:numPr>
          <w:ilvl w:val="0"/>
          <w:numId w:val="44"/>
        </w:numPr>
      </w:pPr>
      <w:r w:rsidRPr="00A968E3">
        <w:t>Máscara para telefones móveis;</w:t>
      </w:r>
    </w:p>
    <w:p w14:paraId="3A3141B2" w14:textId="77777777" w:rsidR="003E1E37" w:rsidRPr="00A968E3" w:rsidRDefault="003E1E37" w:rsidP="003E1E37">
      <w:pPr>
        <w:pStyle w:val="PargrafodaLista"/>
        <w:numPr>
          <w:ilvl w:val="0"/>
          <w:numId w:val="44"/>
        </w:numPr>
      </w:pPr>
      <w:r w:rsidRPr="00A968E3">
        <w:t>Máscara para telefones residenciais;</w:t>
      </w:r>
    </w:p>
    <w:p w14:paraId="0EB20B74" w14:textId="77777777" w:rsidR="003E1E37" w:rsidRPr="00A968E3" w:rsidRDefault="003E1E37" w:rsidP="003E1E37">
      <w:pPr>
        <w:pStyle w:val="PargrafodaLista"/>
        <w:numPr>
          <w:ilvl w:val="0"/>
          <w:numId w:val="44"/>
        </w:numPr>
      </w:pPr>
      <w:r w:rsidRPr="00A968E3">
        <w:t>Máscara para números não-geográficos;</w:t>
      </w:r>
    </w:p>
    <w:p w14:paraId="5F6E270C" w14:textId="77777777" w:rsidR="003E1E37" w:rsidRPr="00A968E3" w:rsidRDefault="003E1E37" w:rsidP="003E1E37">
      <w:pPr>
        <w:pStyle w:val="PargrafodaLista"/>
        <w:numPr>
          <w:ilvl w:val="0"/>
          <w:numId w:val="44"/>
        </w:numPr>
      </w:pPr>
      <w:r w:rsidRPr="00A968E3">
        <w:t>Máscara para números de utilidade pública;</w:t>
      </w:r>
    </w:p>
    <w:p w14:paraId="1FDCE342" w14:textId="77777777" w:rsidR="003E1E37" w:rsidRPr="00A968E3" w:rsidRDefault="003E1E37" w:rsidP="003E1E37">
      <w:pPr>
        <w:pStyle w:val="PargrafodaLista"/>
        <w:numPr>
          <w:ilvl w:val="0"/>
          <w:numId w:val="44"/>
        </w:numPr>
      </w:pPr>
      <w:r w:rsidRPr="00A968E3">
        <w:t>Máscara para números de extensões de prestadores de serviços;</w:t>
      </w:r>
    </w:p>
    <w:p w14:paraId="78072407" w14:textId="77777777" w:rsidR="00783F48" w:rsidRDefault="00783F48" w:rsidP="00783F48">
      <w:r>
        <w:t xml:space="preserve">Você precisa imprimir a saída de cada cenário conforme o </w:t>
      </w:r>
      <w:r w:rsidRPr="00783F48">
        <w:rPr>
          <w:i/>
        </w:rPr>
        <w:t>template</w:t>
      </w:r>
      <w:r>
        <w:t>:</w:t>
      </w:r>
    </w:p>
    <w:p w14:paraId="44FE2491" w14:textId="77777777" w:rsidR="001E040E" w:rsidRDefault="00783F48" w:rsidP="00783F48">
      <w:pPr>
        <w:spacing w:after="0"/>
      </w:pPr>
      <w:r>
        <w:rPr>
          <w:rFonts w:ascii="Consolas" w:hAnsi="Consolas" w:cs="Consolas"/>
          <w:color w:val="A31515"/>
          <w:sz w:val="19"/>
          <w:szCs w:val="19"/>
          <w:lang w:eastAsia="pt-BR"/>
        </w:rPr>
        <w:t xml:space="preserve">Teste #01: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pt-BR"/>
        </w:rPr>
        <w:t>4733251368 &gt;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pt-BR"/>
        </w:rPr>
        <w:t>&gt; RES: (47) 3325-1368</w:t>
      </w:r>
    </w:p>
    <w:p w14:paraId="64CDAA9C" w14:textId="77777777" w:rsidR="00783F48" w:rsidRDefault="00783F48" w:rsidP="002E76AA">
      <w:pPr>
        <w:rPr>
          <w:i/>
        </w:rPr>
      </w:pPr>
    </w:p>
    <w:p w14:paraId="41171E01" w14:textId="2073927F" w:rsidR="00711326" w:rsidRPr="00A968E3" w:rsidRDefault="00711326" w:rsidP="002E76AA">
      <w:r w:rsidRPr="00711326">
        <w:rPr>
          <w:i/>
        </w:rPr>
        <w:t xml:space="preserve">Utilize a solution </w:t>
      </w:r>
      <w:r w:rsidR="00D6499D">
        <w:rPr>
          <w:i/>
        </w:rPr>
        <w:t>Teste</w:t>
      </w:r>
      <w:r w:rsidRPr="00711326">
        <w:rPr>
          <w:i/>
        </w:rPr>
        <w:t>.</w:t>
      </w:r>
      <w:r>
        <w:rPr>
          <w:i/>
        </w:rPr>
        <w:t>Implementacao</w:t>
      </w:r>
      <w:r w:rsidRPr="00711326">
        <w:rPr>
          <w:i/>
        </w:rPr>
        <w:t>.</w:t>
      </w:r>
    </w:p>
    <w:p w14:paraId="2EE6E574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t>Telefones fixos: iniciados com 2,3,4,5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1413"/>
        <w:gridCol w:w="1417"/>
        <w:gridCol w:w="1985"/>
        <w:gridCol w:w="1984"/>
      </w:tblGrid>
      <w:tr w:rsidR="001E040E" w:rsidRPr="00A968E3" w14:paraId="1FCD0FF9" w14:textId="77777777" w:rsidTr="001E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tcW w:w="1413" w:type="dxa"/>
          </w:tcPr>
          <w:p w14:paraId="6AFD6BDA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Código do país</w:t>
            </w:r>
          </w:p>
        </w:tc>
        <w:tc>
          <w:tcPr>
            <w:tcW w:w="1417" w:type="dxa"/>
          </w:tcPr>
          <w:p w14:paraId="171F8CCC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Código de área</w:t>
            </w:r>
          </w:p>
        </w:tc>
        <w:tc>
          <w:tcPr>
            <w:tcW w:w="1985" w:type="dxa"/>
          </w:tcPr>
          <w:p w14:paraId="306938AA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Número do assinante</w:t>
            </w:r>
          </w:p>
        </w:tc>
        <w:tc>
          <w:tcPr>
            <w:tcW w:w="1984" w:type="dxa"/>
          </w:tcPr>
          <w:p w14:paraId="4FAFA155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Número formatado</w:t>
            </w:r>
          </w:p>
        </w:tc>
      </w:tr>
      <w:tr w:rsidR="001E040E" w:rsidRPr="00A968E3" w14:paraId="63CF04C4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8EA91FC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 xml:space="preserve">55 </w:t>
            </w:r>
          </w:p>
        </w:tc>
        <w:tc>
          <w:tcPr>
            <w:tcW w:w="1417" w:type="dxa"/>
          </w:tcPr>
          <w:p w14:paraId="79EF31CE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47</w:t>
            </w:r>
          </w:p>
        </w:tc>
        <w:tc>
          <w:tcPr>
            <w:tcW w:w="1985" w:type="dxa"/>
          </w:tcPr>
          <w:p w14:paraId="6856B40E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33251368</w:t>
            </w:r>
          </w:p>
        </w:tc>
        <w:tc>
          <w:tcPr>
            <w:tcW w:w="1984" w:type="dxa"/>
          </w:tcPr>
          <w:p w14:paraId="61465F9D" w14:textId="77777777" w:rsidR="001E040E" w:rsidRPr="00A968E3" w:rsidRDefault="001E040E" w:rsidP="001E040E">
            <w:pPr>
              <w:spacing w:after="0"/>
              <w:rPr>
                <w:rFonts w:ascii="Segoe UI" w:hAnsi="Segoe UI" w:cs="Segoe UI"/>
                <w:sz w:val="16"/>
                <w:szCs w:val="16"/>
              </w:rPr>
            </w:pPr>
            <w:r w:rsidRPr="00A968E3">
              <w:rPr>
                <w:rFonts w:ascii="Segoe UI" w:hAnsi="Segoe UI" w:cs="Segoe UI"/>
                <w:sz w:val="16"/>
                <w:szCs w:val="16"/>
              </w:rPr>
              <w:t>+55 (47) 3325-1368</w:t>
            </w:r>
          </w:p>
        </w:tc>
      </w:tr>
    </w:tbl>
    <w:p w14:paraId="17F6C147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t>Telefones móveis: iniciados com 7,8,9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1413"/>
        <w:gridCol w:w="1417"/>
        <w:gridCol w:w="2410"/>
        <w:gridCol w:w="1843"/>
      </w:tblGrid>
      <w:tr w:rsidR="001E040E" w:rsidRPr="00A968E3" w14:paraId="666936D1" w14:textId="77777777" w:rsidTr="0033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0616DB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Código do país</w:t>
            </w:r>
          </w:p>
        </w:tc>
        <w:tc>
          <w:tcPr>
            <w:tcW w:w="1417" w:type="dxa"/>
          </w:tcPr>
          <w:p w14:paraId="64BC37F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Código de área</w:t>
            </w:r>
          </w:p>
        </w:tc>
        <w:tc>
          <w:tcPr>
            <w:tcW w:w="2410" w:type="dxa"/>
          </w:tcPr>
          <w:p w14:paraId="23BCCBA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do assinante</w:t>
            </w:r>
          </w:p>
        </w:tc>
        <w:tc>
          <w:tcPr>
            <w:tcW w:w="1843" w:type="dxa"/>
          </w:tcPr>
          <w:p w14:paraId="1CDD072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formatado</w:t>
            </w:r>
          </w:p>
        </w:tc>
      </w:tr>
      <w:tr w:rsidR="001E040E" w:rsidRPr="00A968E3" w14:paraId="0417ABD3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6D68D83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55 </w:t>
            </w:r>
          </w:p>
        </w:tc>
        <w:tc>
          <w:tcPr>
            <w:tcW w:w="1417" w:type="dxa"/>
          </w:tcPr>
          <w:p w14:paraId="6A3BFCE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47</w:t>
            </w:r>
          </w:p>
        </w:tc>
        <w:tc>
          <w:tcPr>
            <w:tcW w:w="2410" w:type="dxa"/>
          </w:tcPr>
          <w:p w14:paraId="1A6280B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84461240 (sem nono dígito)</w:t>
            </w:r>
          </w:p>
        </w:tc>
        <w:tc>
          <w:tcPr>
            <w:tcW w:w="1843" w:type="dxa"/>
          </w:tcPr>
          <w:p w14:paraId="4FF1A36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+55 (47) 8446-1240</w:t>
            </w:r>
          </w:p>
        </w:tc>
      </w:tr>
      <w:tr w:rsidR="001E040E" w:rsidRPr="00A968E3" w14:paraId="48460E0E" w14:textId="77777777" w:rsidTr="00332FAE">
        <w:tc>
          <w:tcPr>
            <w:tcW w:w="1413" w:type="dxa"/>
          </w:tcPr>
          <w:p w14:paraId="1B27709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55</w:t>
            </w:r>
          </w:p>
        </w:tc>
        <w:tc>
          <w:tcPr>
            <w:tcW w:w="1417" w:type="dxa"/>
          </w:tcPr>
          <w:p w14:paraId="5317B191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47</w:t>
            </w:r>
          </w:p>
        </w:tc>
        <w:tc>
          <w:tcPr>
            <w:tcW w:w="2410" w:type="dxa"/>
          </w:tcPr>
          <w:p w14:paraId="4F03D78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984461240 (com nono dígito)</w:t>
            </w:r>
          </w:p>
        </w:tc>
        <w:tc>
          <w:tcPr>
            <w:tcW w:w="1843" w:type="dxa"/>
          </w:tcPr>
          <w:p w14:paraId="617107D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+55 (47) 9 8446-1240</w:t>
            </w:r>
          </w:p>
        </w:tc>
      </w:tr>
    </w:tbl>
    <w:p w14:paraId="42961836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t xml:space="preserve">Números de serviços de </w:t>
      </w:r>
      <w:proofErr w:type="gramStart"/>
      <w:r w:rsidRPr="00A968E3">
        <w:t>utilidade público</w:t>
      </w:r>
      <w:proofErr w:type="gramEnd"/>
      <w:r w:rsidRPr="00A968E3">
        <w:t xml:space="preserve"> e emergência (SUP) – 3 números</w:t>
      </w:r>
    </w:p>
    <w:tbl>
      <w:tblPr>
        <w:tblStyle w:val="GridTable4"/>
        <w:tblW w:w="7225" w:type="dxa"/>
        <w:tblLook w:val="0420" w:firstRow="1" w:lastRow="0" w:firstColumn="0" w:lastColumn="0" w:noHBand="0" w:noVBand="1"/>
      </w:tblPr>
      <w:tblGrid>
        <w:gridCol w:w="3681"/>
        <w:gridCol w:w="1843"/>
        <w:gridCol w:w="1701"/>
      </w:tblGrid>
      <w:tr w:rsidR="001E040E" w:rsidRPr="00A968E3" w14:paraId="6EB49275" w14:textId="77777777" w:rsidTr="0033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132BA36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Nome do serviço</w:t>
            </w:r>
          </w:p>
        </w:tc>
        <w:tc>
          <w:tcPr>
            <w:tcW w:w="1843" w:type="dxa"/>
          </w:tcPr>
          <w:p w14:paraId="0C27E9A8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do telefone</w:t>
            </w:r>
          </w:p>
        </w:tc>
        <w:tc>
          <w:tcPr>
            <w:tcW w:w="1701" w:type="dxa"/>
          </w:tcPr>
          <w:p w14:paraId="723B799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formatado</w:t>
            </w:r>
          </w:p>
        </w:tc>
      </w:tr>
      <w:tr w:rsidR="001E040E" w:rsidRPr="00A968E3" w14:paraId="0EED3254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20639568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Guarda Municipal</w:t>
            </w:r>
          </w:p>
        </w:tc>
        <w:tc>
          <w:tcPr>
            <w:tcW w:w="1843" w:type="dxa"/>
          </w:tcPr>
          <w:p w14:paraId="276776D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153</w:t>
            </w:r>
          </w:p>
        </w:tc>
        <w:tc>
          <w:tcPr>
            <w:tcW w:w="1701" w:type="dxa"/>
          </w:tcPr>
          <w:p w14:paraId="474721E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153</w:t>
            </w:r>
          </w:p>
        </w:tc>
      </w:tr>
      <w:tr w:rsidR="001E040E" w:rsidRPr="00A968E3" w14:paraId="1D2A22A4" w14:textId="77777777" w:rsidTr="00332FAE">
        <w:tc>
          <w:tcPr>
            <w:tcW w:w="3681" w:type="dxa"/>
          </w:tcPr>
          <w:p w14:paraId="3CB080F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Disque denúncia</w:t>
            </w:r>
          </w:p>
        </w:tc>
        <w:tc>
          <w:tcPr>
            <w:tcW w:w="1843" w:type="dxa"/>
          </w:tcPr>
          <w:p w14:paraId="5A4FF29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181</w:t>
            </w:r>
          </w:p>
        </w:tc>
        <w:tc>
          <w:tcPr>
            <w:tcW w:w="1701" w:type="dxa"/>
          </w:tcPr>
          <w:p w14:paraId="4819B46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181</w:t>
            </w:r>
          </w:p>
        </w:tc>
      </w:tr>
      <w:tr w:rsidR="001E040E" w:rsidRPr="00A968E3" w14:paraId="2ECFCED0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47FBDE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Polícia Militar</w:t>
            </w:r>
          </w:p>
        </w:tc>
        <w:tc>
          <w:tcPr>
            <w:tcW w:w="1843" w:type="dxa"/>
          </w:tcPr>
          <w:p w14:paraId="63A515F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190</w:t>
            </w:r>
          </w:p>
        </w:tc>
        <w:tc>
          <w:tcPr>
            <w:tcW w:w="1701" w:type="dxa"/>
          </w:tcPr>
          <w:p w14:paraId="4F4896D8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190</w:t>
            </w:r>
          </w:p>
        </w:tc>
      </w:tr>
      <w:tr w:rsidR="001E040E" w:rsidRPr="00A968E3" w14:paraId="3B1507DB" w14:textId="77777777" w:rsidTr="00332FAE">
        <w:tc>
          <w:tcPr>
            <w:tcW w:w="3681" w:type="dxa"/>
          </w:tcPr>
          <w:p w14:paraId="753DBC1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Polícia Rodoviária Federal</w:t>
            </w:r>
          </w:p>
        </w:tc>
        <w:tc>
          <w:tcPr>
            <w:tcW w:w="1843" w:type="dxa"/>
          </w:tcPr>
          <w:p w14:paraId="5C65462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191</w:t>
            </w:r>
          </w:p>
        </w:tc>
        <w:tc>
          <w:tcPr>
            <w:tcW w:w="1701" w:type="dxa"/>
          </w:tcPr>
          <w:p w14:paraId="3440F57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191</w:t>
            </w:r>
          </w:p>
        </w:tc>
      </w:tr>
      <w:tr w:rsidR="001E040E" w:rsidRPr="00A968E3" w14:paraId="319F9C00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0DB368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Serviço de Atendimento Médico de Urgência</w:t>
            </w:r>
          </w:p>
        </w:tc>
        <w:tc>
          <w:tcPr>
            <w:tcW w:w="1843" w:type="dxa"/>
          </w:tcPr>
          <w:p w14:paraId="64C8787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192</w:t>
            </w:r>
          </w:p>
        </w:tc>
        <w:tc>
          <w:tcPr>
            <w:tcW w:w="1701" w:type="dxa"/>
          </w:tcPr>
          <w:p w14:paraId="79C264B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192</w:t>
            </w:r>
          </w:p>
        </w:tc>
      </w:tr>
      <w:tr w:rsidR="001E040E" w:rsidRPr="00A968E3" w14:paraId="276D1807" w14:textId="77777777" w:rsidTr="00332FAE">
        <w:tc>
          <w:tcPr>
            <w:tcW w:w="3681" w:type="dxa"/>
          </w:tcPr>
          <w:p w14:paraId="533070D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Corpo de Bombeiros</w:t>
            </w:r>
          </w:p>
        </w:tc>
        <w:tc>
          <w:tcPr>
            <w:tcW w:w="1843" w:type="dxa"/>
          </w:tcPr>
          <w:p w14:paraId="04667EF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193</w:t>
            </w:r>
          </w:p>
        </w:tc>
        <w:tc>
          <w:tcPr>
            <w:tcW w:w="1701" w:type="dxa"/>
          </w:tcPr>
          <w:p w14:paraId="6B228C4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193</w:t>
            </w:r>
          </w:p>
        </w:tc>
      </w:tr>
      <w:tr w:rsidR="001E040E" w:rsidRPr="00A968E3" w14:paraId="67935E92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1F3F84E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Polícia Civil</w:t>
            </w:r>
          </w:p>
        </w:tc>
        <w:tc>
          <w:tcPr>
            <w:tcW w:w="1843" w:type="dxa"/>
          </w:tcPr>
          <w:p w14:paraId="62DA933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197</w:t>
            </w:r>
          </w:p>
        </w:tc>
        <w:tc>
          <w:tcPr>
            <w:tcW w:w="1701" w:type="dxa"/>
          </w:tcPr>
          <w:p w14:paraId="764F9EF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197</w:t>
            </w:r>
          </w:p>
        </w:tc>
      </w:tr>
      <w:tr w:rsidR="001E040E" w:rsidRPr="00A968E3" w14:paraId="3E36BF97" w14:textId="77777777" w:rsidTr="00332FAE">
        <w:tc>
          <w:tcPr>
            <w:tcW w:w="3681" w:type="dxa"/>
          </w:tcPr>
          <w:p w14:paraId="1BA0014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Polícia Rodoviária Federal</w:t>
            </w:r>
          </w:p>
        </w:tc>
        <w:tc>
          <w:tcPr>
            <w:tcW w:w="1843" w:type="dxa"/>
          </w:tcPr>
          <w:p w14:paraId="645CB18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198</w:t>
            </w:r>
          </w:p>
        </w:tc>
        <w:tc>
          <w:tcPr>
            <w:tcW w:w="1701" w:type="dxa"/>
          </w:tcPr>
          <w:p w14:paraId="5313EB4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198</w:t>
            </w:r>
          </w:p>
        </w:tc>
      </w:tr>
      <w:tr w:rsidR="001E040E" w:rsidRPr="00A968E3" w14:paraId="1866DDA6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60DCC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Defesa Civil</w:t>
            </w:r>
          </w:p>
        </w:tc>
        <w:tc>
          <w:tcPr>
            <w:tcW w:w="1843" w:type="dxa"/>
          </w:tcPr>
          <w:p w14:paraId="000348E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199</w:t>
            </w:r>
          </w:p>
        </w:tc>
        <w:tc>
          <w:tcPr>
            <w:tcW w:w="1701" w:type="dxa"/>
          </w:tcPr>
          <w:p w14:paraId="191010F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199</w:t>
            </w:r>
          </w:p>
        </w:tc>
      </w:tr>
      <w:tr w:rsidR="001E040E" w:rsidRPr="00A968E3" w14:paraId="36116D47" w14:textId="77777777" w:rsidTr="00332FAE">
        <w:tc>
          <w:tcPr>
            <w:tcW w:w="3681" w:type="dxa"/>
          </w:tcPr>
          <w:p w14:paraId="3D51E06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Procon</w:t>
            </w:r>
          </w:p>
        </w:tc>
        <w:tc>
          <w:tcPr>
            <w:tcW w:w="1843" w:type="dxa"/>
          </w:tcPr>
          <w:p w14:paraId="091B200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151</w:t>
            </w:r>
          </w:p>
        </w:tc>
        <w:tc>
          <w:tcPr>
            <w:tcW w:w="1701" w:type="dxa"/>
          </w:tcPr>
          <w:p w14:paraId="70A99DA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151</w:t>
            </w:r>
          </w:p>
        </w:tc>
      </w:tr>
      <w:tr w:rsidR="001E040E" w:rsidRPr="00A968E3" w14:paraId="30C0B63D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9A086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Detran</w:t>
            </w:r>
          </w:p>
        </w:tc>
        <w:tc>
          <w:tcPr>
            <w:tcW w:w="1843" w:type="dxa"/>
          </w:tcPr>
          <w:p w14:paraId="1140EF1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154</w:t>
            </w:r>
          </w:p>
        </w:tc>
        <w:tc>
          <w:tcPr>
            <w:tcW w:w="1701" w:type="dxa"/>
          </w:tcPr>
          <w:p w14:paraId="032154D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154</w:t>
            </w:r>
          </w:p>
        </w:tc>
      </w:tr>
    </w:tbl>
    <w:p w14:paraId="6C1C1ED9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t>Extensões de números de prestadoras dos serviços de telefonia fixa, móvel e tv por assinatura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2830"/>
        <w:gridCol w:w="1843"/>
        <w:gridCol w:w="851"/>
        <w:gridCol w:w="1701"/>
      </w:tblGrid>
      <w:tr w:rsidR="001E040E" w:rsidRPr="00A968E3" w14:paraId="554E65EF" w14:textId="77777777" w:rsidTr="0033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D84FC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Prestadora</w:t>
            </w:r>
          </w:p>
        </w:tc>
        <w:tc>
          <w:tcPr>
            <w:tcW w:w="1843" w:type="dxa"/>
          </w:tcPr>
          <w:p w14:paraId="3E78B91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Prefixo</w:t>
            </w:r>
          </w:p>
        </w:tc>
        <w:tc>
          <w:tcPr>
            <w:tcW w:w="851" w:type="dxa"/>
          </w:tcPr>
          <w:p w14:paraId="38618B9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</w:t>
            </w:r>
          </w:p>
        </w:tc>
        <w:tc>
          <w:tcPr>
            <w:tcW w:w="1701" w:type="dxa"/>
          </w:tcPr>
          <w:p w14:paraId="1135BAD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formatado</w:t>
            </w:r>
          </w:p>
        </w:tc>
      </w:tr>
      <w:tr w:rsidR="001E040E" w:rsidRPr="00A968E3" w14:paraId="6D53F8C3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BA95DC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Embratel</w:t>
            </w:r>
          </w:p>
        </w:tc>
        <w:tc>
          <w:tcPr>
            <w:tcW w:w="1843" w:type="dxa"/>
          </w:tcPr>
          <w:p w14:paraId="6B7ED6C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103 (telefonia fixa)</w:t>
            </w:r>
          </w:p>
        </w:tc>
        <w:tc>
          <w:tcPr>
            <w:tcW w:w="851" w:type="dxa"/>
          </w:tcPr>
          <w:p w14:paraId="7C039C4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21</w:t>
            </w:r>
          </w:p>
        </w:tc>
        <w:tc>
          <w:tcPr>
            <w:tcW w:w="1701" w:type="dxa"/>
          </w:tcPr>
          <w:p w14:paraId="318F9BA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10321</w:t>
            </w:r>
          </w:p>
        </w:tc>
      </w:tr>
      <w:tr w:rsidR="001E040E" w:rsidRPr="00A968E3" w14:paraId="1790670F" w14:textId="77777777" w:rsidTr="00332FAE">
        <w:tc>
          <w:tcPr>
            <w:tcW w:w="2830" w:type="dxa"/>
          </w:tcPr>
          <w:p w14:paraId="497B448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Brasil Telecom</w:t>
            </w:r>
          </w:p>
        </w:tc>
        <w:tc>
          <w:tcPr>
            <w:tcW w:w="1843" w:type="dxa"/>
          </w:tcPr>
          <w:p w14:paraId="1900DA4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103 (telefonia fixa)</w:t>
            </w:r>
          </w:p>
        </w:tc>
        <w:tc>
          <w:tcPr>
            <w:tcW w:w="851" w:type="dxa"/>
          </w:tcPr>
          <w:p w14:paraId="50C239C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14</w:t>
            </w:r>
          </w:p>
        </w:tc>
        <w:tc>
          <w:tcPr>
            <w:tcW w:w="1701" w:type="dxa"/>
          </w:tcPr>
          <w:p w14:paraId="462F16F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10314</w:t>
            </w:r>
          </w:p>
        </w:tc>
      </w:tr>
      <w:tr w:rsidR="001E040E" w:rsidRPr="00A968E3" w14:paraId="19CA0BA8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9CE6AD1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Claro</w:t>
            </w:r>
          </w:p>
        </w:tc>
        <w:tc>
          <w:tcPr>
            <w:tcW w:w="1843" w:type="dxa"/>
          </w:tcPr>
          <w:p w14:paraId="1EE4888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105 (telefonia móvel)</w:t>
            </w:r>
          </w:p>
        </w:tc>
        <w:tc>
          <w:tcPr>
            <w:tcW w:w="851" w:type="dxa"/>
          </w:tcPr>
          <w:p w14:paraId="40566A2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2</w:t>
            </w:r>
          </w:p>
        </w:tc>
        <w:tc>
          <w:tcPr>
            <w:tcW w:w="1701" w:type="dxa"/>
          </w:tcPr>
          <w:p w14:paraId="4E331C1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1052</w:t>
            </w:r>
          </w:p>
        </w:tc>
      </w:tr>
      <w:tr w:rsidR="001E040E" w:rsidRPr="00A968E3" w14:paraId="1589B510" w14:textId="77777777" w:rsidTr="00332FAE">
        <w:tc>
          <w:tcPr>
            <w:tcW w:w="2830" w:type="dxa"/>
          </w:tcPr>
          <w:p w14:paraId="772DE95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Tim</w:t>
            </w:r>
          </w:p>
        </w:tc>
        <w:tc>
          <w:tcPr>
            <w:tcW w:w="1843" w:type="dxa"/>
          </w:tcPr>
          <w:p w14:paraId="375CDEF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105 (telefonia móvel)</w:t>
            </w:r>
          </w:p>
        </w:tc>
        <w:tc>
          <w:tcPr>
            <w:tcW w:w="851" w:type="dxa"/>
          </w:tcPr>
          <w:p w14:paraId="00E233B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6</w:t>
            </w:r>
          </w:p>
        </w:tc>
        <w:tc>
          <w:tcPr>
            <w:tcW w:w="1701" w:type="dxa"/>
          </w:tcPr>
          <w:p w14:paraId="00E6139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1056</w:t>
            </w:r>
          </w:p>
        </w:tc>
      </w:tr>
      <w:tr w:rsidR="001E040E" w:rsidRPr="00A968E3" w14:paraId="3CA2B64D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EF3F0C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GVT</w:t>
            </w:r>
          </w:p>
        </w:tc>
        <w:tc>
          <w:tcPr>
            <w:tcW w:w="1843" w:type="dxa"/>
          </w:tcPr>
          <w:p w14:paraId="4F69CCB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106 (tv por assinatura)</w:t>
            </w:r>
          </w:p>
        </w:tc>
        <w:tc>
          <w:tcPr>
            <w:tcW w:w="851" w:type="dxa"/>
          </w:tcPr>
          <w:p w14:paraId="28DE66C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25</w:t>
            </w:r>
          </w:p>
        </w:tc>
        <w:tc>
          <w:tcPr>
            <w:tcW w:w="1701" w:type="dxa"/>
          </w:tcPr>
          <w:p w14:paraId="771A079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10625</w:t>
            </w:r>
          </w:p>
        </w:tc>
      </w:tr>
      <w:tr w:rsidR="001E040E" w:rsidRPr="00A968E3" w14:paraId="220BF547" w14:textId="77777777" w:rsidTr="00332FAE">
        <w:tc>
          <w:tcPr>
            <w:tcW w:w="2830" w:type="dxa"/>
          </w:tcPr>
          <w:p w14:paraId="49387E8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Telefônica Sistema de Televisão S.A</w:t>
            </w:r>
          </w:p>
        </w:tc>
        <w:tc>
          <w:tcPr>
            <w:tcW w:w="1843" w:type="dxa"/>
          </w:tcPr>
          <w:p w14:paraId="175A5FE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106 (tv por assinatura)</w:t>
            </w:r>
          </w:p>
        </w:tc>
        <w:tc>
          <w:tcPr>
            <w:tcW w:w="851" w:type="dxa"/>
          </w:tcPr>
          <w:p w14:paraId="011ED60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77</w:t>
            </w:r>
          </w:p>
        </w:tc>
        <w:tc>
          <w:tcPr>
            <w:tcW w:w="1701" w:type="dxa"/>
          </w:tcPr>
          <w:p w14:paraId="17047BB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10677</w:t>
            </w:r>
          </w:p>
        </w:tc>
      </w:tr>
    </w:tbl>
    <w:p w14:paraId="3FCD6E30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t>Números não-geográficos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704"/>
        <w:gridCol w:w="4536"/>
        <w:gridCol w:w="1843"/>
        <w:gridCol w:w="1701"/>
      </w:tblGrid>
      <w:tr w:rsidR="001E040E" w:rsidRPr="00A968E3" w14:paraId="39ACF31F" w14:textId="77777777" w:rsidTr="0033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4708EAE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Tipo</w:t>
            </w:r>
          </w:p>
        </w:tc>
        <w:tc>
          <w:tcPr>
            <w:tcW w:w="4536" w:type="dxa"/>
          </w:tcPr>
          <w:p w14:paraId="3C28C91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1843" w:type="dxa"/>
          </w:tcPr>
          <w:p w14:paraId="03B7F03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do assinante</w:t>
            </w:r>
          </w:p>
        </w:tc>
        <w:tc>
          <w:tcPr>
            <w:tcW w:w="1701" w:type="dxa"/>
          </w:tcPr>
          <w:p w14:paraId="42866A68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formatado</w:t>
            </w:r>
          </w:p>
        </w:tc>
      </w:tr>
      <w:tr w:rsidR="001E040E" w:rsidRPr="00A968E3" w14:paraId="04F7A369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3AF7AFD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0300 </w:t>
            </w:r>
          </w:p>
        </w:tc>
        <w:tc>
          <w:tcPr>
            <w:tcW w:w="4536" w:type="dxa"/>
          </w:tcPr>
          <w:p w14:paraId="4B21EB8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Tarifada de forma compartilhada: usuário paga trecho local e o provedor assume os custos do trecho de longa distância.</w:t>
            </w:r>
          </w:p>
        </w:tc>
        <w:tc>
          <w:tcPr>
            <w:tcW w:w="1843" w:type="dxa"/>
          </w:tcPr>
          <w:p w14:paraId="6F556FC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03007291247</w:t>
            </w:r>
          </w:p>
        </w:tc>
        <w:tc>
          <w:tcPr>
            <w:tcW w:w="1701" w:type="dxa"/>
          </w:tcPr>
          <w:p w14:paraId="3BAD5DE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0300 729 1247</w:t>
            </w:r>
          </w:p>
        </w:tc>
      </w:tr>
      <w:tr w:rsidR="001E040E" w:rsidRPr="00A968E3" w14:paraId="25BD8915" w14:textId="77777777" w:rsidTr="00332FAE">
        <w:tc>
          <w:tcPr>
            <w:tcW w:w="704" w:type="dxa"/>
          </w:tcPr>
          <w:p w14:paraId="2B44B3B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0500</w:t>
            </w:r>
          </w:p>
        </w:tc>
        <w:tc>
          <w:tcPr>
            <w:tcW w:w="4536" w:type="dxa"/>
          </w:tcPr>
          <w:p w14:paraId="05AFFCC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Serviço para campanha de doações</w:t>
            </w:r>
          </w:p>
        </w:tc>
        <w:tc>
          <w:tcPr>
            <w:tcW w:w="1843" w:type="dxa"/>
          </w:tcPr>
          <w:p w14:paraId="4B82259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05007294586</w:t>
            </w:r>
          </w:p>
        </w:tc>
        <w:tc>
          <w:tcPr>
            <w:tcW w:w="1701" w:type="dxa"/>
          </w:tcPr>
          <w:p w14:paraId="5AE8883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0500 729 4586</w:t>
            </w:r>
          </w:p>
        </w:tc>
      </w:tr>
      <w:tr w:rsidR="001E040E" w:rsidRPr="00A968E3" w14:paraId="1BE7DF83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7340B6D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0800</w:t>
            </w:r>
          </w:p>
        </w:tc>
        <w:tc>
          <w:tcPr>
            <w:tcW w:w="4536" w:type="dxa"/>
          </w:tcPr>
          <w:p w14:paraId="14B2D8C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Custeada pelo assinante do serviço recebedor das ligações</w:t>
            </w:r>
          </w:p>
        </w:tc>
        <w:tc>
          <w:tcPr>
            <w:tcW w:w="1843" w:type="dxa"/>
          </w:tcPr>
          <w:p w14:paraId="2C341EF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08007294568</w:t>
            </w:r>
          </w:p>
        </w:tc>
        <w:tc>
          <w:tcPr>
            <w:tcW w:w="1701" w:type="dxa"/>
          </w:tcPr>
          <w:p w14:paraId="6695CD0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0800 729 4568</w:t>
            </w:r>
          </w:p>
        </w:tc>
      </w:tr>
    </w:tbl>
    <w:p w14:paraId="29766721" w14:textId="77777777" w:rsidR="001E040E" w:rsidRPr="00A968E3" w:rsidRDefault="001E040E" w:rsidP="001E040E">
      <w:pPr>
        <w:pStyle w:val="Cabealho3"/>
        <w:numPr>
          <w:ilvl w:val="0"/>
          <w:numId w:val="0"/>
        </w:numPr>
      </w:pPr>
      <w:r w:rsidRPr="00A968E3">
        <w:lastRenderedPageBreak/>
        <w:t>Exemplos: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2122"/>
        <w:gridCol w:w="1701"/>
        <w:gridCol w:w="3827"/>
      </w:tblGrid>
      <w:tr w:rsidR="001E040E" w:rsidRPr="00A968E3" w14:paraId="6E4A24BE" w14:textId="77777777" w:rsidTr="00332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3E5F1BD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Tipo</w:t>
            </w:r>
          </w:p>
        </w:tc>
        <w:tc>
          <w:tcPr>
            <w:tcW w:w="1701" w:type="dxa"/>
          </w:tcPr>
          <w:p w14:paraId="61BC633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proofErr w:type="gramStart"/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Input</w:t>
            </w:r>
            <w:proofErr w:type="gramEnd"/>
          </w:p>
        </w:tc>
        <w:tc>
          <w:tcPr>
            <w:tcW w:w="3827" w:type="dxa"/>
          </w:tcPr>
          <w:p w14:paraId="133834B1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Output</w:t>
            </w:r>
          </w:p>
        </w:tc>
      </w:tr>
      <w:tr w:rsidR="001E040E" w:rsidRPr="00A968E3" w14:paraId="17E6565F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2D7080F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Residencial</w:t>
            </w:r>
          </w:p>
        </w:tc>
        <w:tc>
          <w:tcPr>
            <w:tcW w:w="1701" w:type="dxa"/>
          </w:tcPr>
          <w:p w14:paraId="500F510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554733251368</w:t>
            </w:r>
          </w:p>
        </w:tc>
        <w:tc>
          <w:tcPr>
            <w:tcW w:w="3827" w:type="dxa"/>
          </w:tcPr>
          <w:p w14:paraId="76A44B3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RES: +55 (47) 3325-1378</w:t>
            </w:r>
          </w:p>
        </w:tc>
      </w:tr>
      <w:tr w:rsidR="001E040E" w:rsidRPr="00A968E3" w14:paraId="1F16F236" w14:textId="77777777" w:rsidTr="00332FAE">
        <w:tc>
          <w:tcPr>
            <w:tcW w:w="2122" w:type="dxa"/>
          </w:tcPr>
          <w:p w14:paraId="7A8C48C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Residencial</w:t>
            </w:r>
          </w:p>
        </w:tc>
        <w:tc>
          <w:tcPr>
            <w:tcW w:w="1701" w:type="dxa"/>
          </w:tcPr>
          <w:p w14:paraId="72D22648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04733251368</w:t>
            </w:r>
          </w:p>
        </w:tc>
        <w:tc>
          <w:tcPr>
            <w:tcW w:w="3827" w:type="dxa"/>
          </w:tcPr>
          <w:p w14:paraId="03138661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RES: (47) 3325-1378</w:t>
            </w:r>
          </w:p>
        </w:tc>
      </w:tr>
      <w:tr w:rsidR="001E040E" w:rsidRPr="00A968E3" w14:paraId="6A1EAC82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4E56B33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Residencial</w:t>
            </w:r>
          </w:p>
        </w:tc>
        <w:tc>
          <w:tcPr>
            <w:tcW w:w="1701" w:type="dxa"/>
          </w:tcPr>
          <w:p w14:paraId="6F2665A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4733251368</w:t>
            </w:r>
          </w:p>
        </w:tc>
        <w:tc>
          <w:tcPr>
            <w:tcW w:w="3827" w:type="dxa"/>
          </w:tcPr>
          <w:p w14:paraId="2F1595C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RES: (47) 3325-1378</w:t>
            </w:r>
          </w:p>
        </w:tc>
      </w:tr>
      <w:tr w:rsidR="001E040E" w:rsidRPr="00A968E3" w14:paraId="38EAD416" w14:textId="77777777" w:rsidTr="00332FAE">
        <w:tc>
          <w:tcPr>
            <w:tcW w:w="2122" w:type="dxa"/>
          </w:tcPr>
          <w:p w14:paraId="35CCD53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Residencial</w:t>
            </w:r>
          </w:p>
        </w:tc>
        <w:tc>
          <w:tcPr>
            <w:tcW w:w="1701" w:type="dxa"/>
          </w:tcPr>
          <w:p w14:paraId="0E1B63B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33251368  </w:t>
            </w:r>
          </w:p>
        </w:tc>
        <w:tc>
          <w:tcPr>
            <w:tcW w:w="3827" w:type="dxa"/>
          </w:tcPr>
          <w:p w14:paraId="4BCE003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RES: 3325-1378</w:t>
            </w:r>
          </w:p>
        </w:tc>
      </w:tr>
      <w:tr w:rsidR="001E040E" w:rsidRPr="00A968E3" w14:paraId="5A1FB992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23D719E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0E085D9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5547984461240  </w:t>
            </w:r>
          </w:p>
        </w:tc>
        <w:tc>
          <w:tcPr>
            <w:tcW w:w="3827" w:type="dxa"/>
          </w:tcPr>
          <w:p w14:paraId="71FB8B6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+55 (47) 9 8442-1245</w:t>
            </w:r>
          </w:p>
        </w:tc>
      </w:tr>
      <w:tr w:rsidR="001E040E" w:rsidRPr="00A968E3" w14:paraId="4740C676" w14:textId="77777777" w:rsidTr="00332FAE">
        <w:tc>
          <w:tcPr>
            <w:tcW w:w="2122" w:type="dxa"/>
          </w:tcPr>
          <w:p w14:paraId="0E1EF71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54F94FF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554784461240  </w:t>
            </w:r>
          </w:p>
        </w:tc>
        <w:tc>
          <w:tcPr>
            <w:tcW w:w="3827" w:type="dxa"/>
          </w:tcPr>
          <w:p w14:paraId="7B7EB70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+55 (47) 8442-1245</w:t>
            </w:r>
          </w:p>
        </w:tc>
      </w:tr>
      <w:tr w:rsidR="001E040E" w:rsidRPr="00A968E3" w14:paraId="2DE1228F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1B0A6FD1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7A705B5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047984461240  </w:t>
            </w:r>
          </w:p>
        </w:tc>
        <w:tc>
          <w:tcPr>
            <w:tcW w:w="3827" w:type="dxa"/>
          </w:tcPr>
          <w:p w14:paraId="436C540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(47) 9 8442-1245</w:t>
            </w:r>
          </w:p>
        </w:tc>
      </w:tr>
      <w:tr w:rsidR="001E040E" w:rsidRPr="00A968E3" w14:paraId="30EC77B3" w14:textId="77777777" w:rsidTr="00332FAE">
        <w:tc>
          <w:tcPr>
            <w:tcW w:w="2122" w:type="dxa"/>
          </w:tcPr>
          <w:p w14:paraId="30F78564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22C5251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04784461240  </w:t>
            </w:r>
          </w:p>
        </w:tc>
        <w:tc>
          <w:tcPr>
            <w:tcW w:w="3827" w:type="dxa"/>
          </w:tcPr>
          <w:p w14:paraId="002BF1E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(47) 8442-1245</w:t>
            </w:r>
          </w:p>
        </w:tc>
      </w:tr>
      <w:tr w:rsidR="001E040E" w:rsidRPr="00A968E3" w14:paraId="1CCB1200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7AB8D1C3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1F5415D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47984461240  </w:t>
            </w:r>
          </w:p>
        </w:tc>
        <w:tc>
          <w:tcPr>
            <w:tcW w:w="3827" w:type="dxa"/>
          </w:tcPr>
          <w:p w14:paraId="77D761A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(47) 9 8442-1245</w:t>
            </w:r>
          </w:p>
        </w:tc>
      </w:tr>
      <w:tr w:rsidR="001E040E" w:rsidRPr="00A968E3" w14:paraId="17277146" w14:textId="77777777" w:rsidTr="00332FAE">
        <w:tc>
          <w:tcPr>
            <w:tcW w:w="2122" w:type="dxa"/>
          </w:tcPr>
          <w:p w14:paraId="357E500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49D222EB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4784461240  </w:t>
            </w:r>
          </w:p>
        </w:tc>
        <w:tc>
          <w:tcPr>
            <w:tcW w:w="3827" w:type="dxa"/>
          </w:tcPr>
          <w:p w14:paraId="1D92788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(47) 8442-1245</w:t>
            </w:r>
          </w:p>
        </w:tc>
      </w:tr>
      <w:tr w:rsidR="001E040E" w:rsidRPr="00A968E3" w14:paraId="3073636B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5F3138C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7E5D47BE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984461240  </w:t>
            </w:r>
          </w:p>
        </w:tc>
        <w:tc>
          <w:tcPr>
            <w:tcW w:w="3827" w:type="dxa"/>
          </w:tcPr>
          <w:p w14:paraId="5B964F7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9 8442-1245</w:t>
            </w:r>
          </w:p>
        </w:tc>
      </w:tr>
      <w:tr w:rsidR="001E040E" w:rsidRPr="00A968E3" w14:paraId="0D8BC20A" w14:textId="77777777" w:rsidTr="00332FAE">
        <w:tc>
          <w:tcPr>
            <w:tcW w:w="2122" w:type="dxa"/>
          </w:tcPr>
          <w:p w14:paraId="55B9DBE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Móvel</w:t>
            </w:r>
          </w:p>
        </w:tc>
        <w:tc>
          <w:tcPr>
            <w:tcW w:w="1701" w:type="dxa"/>
          </w:tcPr>
          <w:p w14:paraId="5635490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 xml:space="preserve">84461240  </w:t>
            </w:r>
          </w:p>
        </w:tc>
        <w:tc>
          <w:tcPr>
            <w:tcW w:w="3827" w:type="dxa"/>
          </w:tcPr>
          <w:p w14:paraId="553FD99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MOB: 8442-1245</w:t>
            </w:r>
          </w:p>
        </w:tc>
      </w:tr>
      <w:tr w:rsidR="001E040E" w:rsidRPr="00A968E3" w14:paraId="3E24CA1B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459FABF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SUP</w:t>
            </w:r>
          </w:p>
        </w:tc>
        <w:tc>
          <w:tcPr>
            <w:tcW w:w="1701" w:type="dxa"/>
          </w:tcPr>
          <w:p w14:paraId="1995BEC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190</w:t>
            </w:r>
          </w:p>
        </w:tc>
        <w:tc>
          <w:tcPr>
            <w:tcW w:w="3827" w:type="dxa"/>
          </w:tcPr>
          <w:p w14:paraId="20C4EF80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SUP: 190</w:t>
            </w:r>
          </w:p>
        </w:tc>
      </w:tr>
      <w:tr w:rsidR="001E040E" w:rsidRPr="00A968E3" w14:paraId="7A89E2DA" w14:textId="77777777" w:rsidTr="00332FAE">
        <w:tc>
          <w:tcPr>
            <w:tcW w:w="2122" w:type="dxa"/>
          </w:tcPr>
          <w:p w14:paraId="246A4806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Telefonia fixa</w:t>
            </w:r>
          </w:p>
        </w:tc>
        <w:tc>
          <w:tcPr>
            <w:tcW w:w="1701" w:type="dxa"/>
          </w:tcPr>
          <w:p w14:paraId="1C59DC5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10321</w:t>
            </w:r>
          </w:p>
        </w:tc>
        <w:tc>
          <w:tcPr>
            <w:tcW w:w="3827" w:type="dxa"/>
          </w:tcPr>
          <w:p w14:paraId="3E666DA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ETF: 103+21</w:t>
            </w:r>
          </w:p>
        </w:tc>
      </w:tr>
      <w:tr w:rsidR="001E040E" w:rsidRPr="00A968E3" w14:paraId="0312A8A5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16D0CC1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Telefonia móvel</w:t>
            </w:r>
          </w:p>
        </w:tc>
        <w:tc>
          <w:tcPr>
            <w:tcW w:w="1701" w:type="dxa"/>
          </w:tcPr>
          <w:p w14:paraId="6331803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1052</w:t>
            </w:r>
          </w:p>
        </w:tc>
        <w:tc>
          <w:tcPr>
            <w:tcW w:w="3827" w:type="dxa"/>
          </w:tcPr>
          <w:p w14:paraId="7D10A83A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ETM: 1052</w:t>
            </w:r>
          </w:p>
        </w:tc>
      </w:tr>
      <w:tr w:rsidR="001E040E" w:rsidRPr="00A968E3" w14:paraId="4E2F9F4D" w14:textId="77777777" w:rsidTr="00332FAE">
        <w:tc>
          <w:tcPr>
            <w:tcW w:w="2122" w:type="dxa"/>
          </w:tcPr>
          <w:p w14:paraId="7DDC60E2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TV por assinatura</w:t>
            </w:r>
          </w:p>
        </w:tc>
        <w:tc>
          <w:tcPr>
            <w:tcW w:w="1701" w:type="dxa"/>
          </w:tcPr>
          <w:p w14:paraId="0A7DBEFC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10625</w:t>
            </w:r>
          </w:p>
        </w:tc>
        <w:tc>
          <w:tcPr>
            <w:tcW w:w="3827" w:type="dxa"/>
          </w:tcPr>
          <w:p w14:paraId="15147DED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ETV: 10625</w:t>
            </w:r>
          </w:p>
        </w:tc>
      </w:tr>
      <w:tr w:rsidR="001E040E" w:rsidRPr="00A968E3" w14:paraId="52033E70" w14:textId="77777777" w:rsidTr="00332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13FF1B4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NNG</w:t>
            </w:r>
          </w:p>
        </w:tc>
        <w:tc>
          <w:tcPr>
            <w:tcW w:w="1701" w:type="dxa"/>
          </w:tcPr>
          <w:p w14:paraId="3CC61F2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08007294568</w:t>
            </w:r>
          </w:p>
        </w:tc>
        <w:tc>
          <w:tcPr>
            <w:tcW w:w="3827" w:type="dxa"/>
          </w:tcPr>
          <w:p w14:paraId="17A5E307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NNG: 0800 729 4568</w:t>
            </w:r>
          </w:p>
        </w:tc>
      </w:tr>
      <w:tr w:rsidR="001E040E" w:rsidRPr="00A968E3" w14:paraId="4B6A864F" w14:textId="77777777" w:rsidTr="00332FAE">
        <w:tc>
          <w:tcPr>
            <w:tcW w:w="2122" w:type="dxa"/>
          </w:tcPr>
          <w:p w14:paraId="617F1FAF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Não decodificado</w:t>
            </w:r>
          </w:p>
        </w:tc>
        <w:tc>
          <w:tcPr>
            <w:tcW w:w="1701" w:type="dxa"/>
          </w:tcPr>
          <w:p w14:paraId="64EF63F9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Fora dos padrões</w:t>
            </w:r>
          </w:p>
        </w:tc>
        <w:tc>
          <w:tcPr>
            <w:tcW w:w="3827" w:type="dxa"/>
          </w:tcPr>
          <w:p w14:paraId="4EDB3AC5" w14:textId="77777777" w:rsidR="001E040E" w:rsidRPr="00A968E3" w:rsidRDefault="001E040E" w:rsidP="00332FAE">
            <w:pPr>
              <w:pStyle w:val="SemEspaamento"/>
              <w:rPr>
                <w:rFonts w:ascii="Segoe UI" w:hAnsi="Segoe UI" w:cs="Segoe UI"/>
                <w:sz w:val="16"/>
                <w:szCs w:val="16"/>
                <w:lang w:val="pt-BR"/>
              </w:rPr>
            </w:pPr>
            <w:r w:rsidRPr="00A968E3">
              <w:rPr>
                <w:rFonts w:ascii="Segoe UI" w:hAnsi="Segoe UI" w:cs="Segoe UI"/>
                <w:sz w:val="16"/>
                <w:szCs w:val="16"/>
                <w:lang w:val="pt-BR"/>
              </w:rPr>
              <w:t>Número de telefone não identificado: [número]</w:t>
            </w:r>
          </w:p>
        </w:tc>
      </w:tr>
    </w:tbl>
    <w:p w14:paraId="50AF705F" w14:textId="77777777" w:rsidR="001E040E" w:rsidRPr="00A968E3" w:rsidRDefault="001E040E" w:rsidP="00100C8A">
      <w:pPr>
        <w:spacing w:after="0"/>
      </w:pPr>
    </w:p>
    <w:sectPr w:rsidR="001E040E" w:rsidRPr="00A968E3" w:rsidSect="002040A5">
      <w:headerReference w:type="default" r:id="rId10"/>
      <w:pgSz w:w="11907" w:h="16839" w:code="9"/>
      <w:pgMar w:top="567" w:right="1080" w:bottom="851" w:left="108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4DE27" w14:textId="77777777" w:rsidR="005D03FE" w:rsidRDefault="005D03FE" w:rsidP="00FA70EB">
      <w:pPr>
        <w:spacing w:after="0" w:line="240" w:lineRule="auto"/>
      </w:pPr>
      <w:r>
        <w:separator/>
      </w:r>
    </w:p>
  </w:endnote>
  <w:endnote w:type="continuationSeparator" w:id="0">
    <w:p w14:paraId="612B2E31" w14:textId="77777777" w:rsidR="005D03FE" w:rsidRDefault="005D03FE" w:rsidP="00FA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81D66" w14:textId="77777777" w:rsidR="005D03FE" w:rsidRDefault="005D03FE" w:rsidP="00FA70EB">
      <w:pPr>
        <w:spacing w:after="0" w:line="240" w:lineRule="auto"/>
      </w:pPr>
      <w:r>
        <w:separator/>
      </w:r>
    </w:p>
  </w:footnote>
  <w:footnote w:type="continuationSeparator" w:id="0">
    <w:p w14:paraId="04F2D82B" w14:textId="77777777" w:rsidR="005D03FE" w:rsidRDefault="005D03FE" w:rsidP="00FA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E1B33" w14:textId="7B9384E4" w:rsidR="005E5A09" w:rsidRDefault="005E5A09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17013AA7"/>
    <w:multiLevelType w:val="hybridMultilevel"/>
    <w:tmpl w:val="ABE2A7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9F51D2"/>
    <w:multiLevelType w:val="hybridMultilevel"/>
    <w:tmpl w:val="5F5A7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0616A"/>
    <w:multiLevelType w:val="hybridMultilevel"/>
    <w:tmpl w:val="E01C55E0"/>
    <w:lvl w:ilvl="0" w:tplc="C76034F4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D1DC7"/>
    <w:multiLevelType w:val="hybridMultilevel"/>
    <w:tmpl w:val="0FC08178"/>
    <w:lvl w:ilvl="0" w:tplc="F796D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3EAE"/>
    <w:multiLevelType w:val="hybridMultilevel"/>
    <w:tmpl w:val="9BE08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838D8"/>
    <w:multiLevelType w:val="hybridMultilevel"/>
    <w:tmpl w:val="D0CCD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358FD"/>
    <w:multiLevelType w:val="hybridMultilevel"/>
    <w:tmpl w:val="76AE8708"/>
    <w:lvl w:ilvl="0" w:tplc="08E825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35175A"/>
    <w:multiLevelType w:val="hybridMultilevel"/>
    <w:tmpl w:val="7110E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A0578"/>
    <w:multiLevelType w:val="hybridMultilevel"/>
    <w:tmpl w:val="882C6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33563"/>
    <w:multiLevelType w:val="hybridMultilevel"/>
    <w:tmpl w:val="ACC6D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03F44"/>
    <w:multiLevelType w:val="hybridMultilevel"/>
    <w:tmpl w:val="5A8CFF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15ACC"/>
    <w:multiLevelType w:val="hybridMultilevel"/>
    <w:tmpl w:val="1EA06A76"/>
    <w:lvl w:ilvl="0" w:tplc="F796D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A70A8"/>
    <w:multiLevelType w:val="hybridMultilevel"/>
    <w:tmpl w:val="37205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74CD9"/>
    <w:multiLevelType w:val="hybridMultilevel"/>
    <w:tmpl w:val="EF320B20"/>
    <w:lvl w:ilvl="0" w:tplc="35DECF7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377A2"/>
    <w:multiLevelType w:val="hybridMultilevel"/>
    <w:tmpl w:val="99C46EF0"/>
    <w:lvl w:ilvl="0" w:tplc="08E825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5637C"/>
    <w:multiLevelType w:val="hybridMultilevel"/>
    <w:tmpl w:val="8A5EB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F41E2"/>
    <w:multiLevelType w:val="hybridMultilevel"/>
    <w:tmpl w:val="9104BA9C"/>
    <w:lvl w:ilvl="0" w:tplc="F796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6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8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"/>
  </w:num>
  <w:num w:numId="34">
    <w:abstractNumId w:val="6"/>
  </w:num>
  <w:num w:numId="35">
    <w:abstractNumId w:val="14"/>
  </w:num>
  <w:num w:numId="36">
    <w:abstractNumId w:val="0"/>
  </w:num>
  <w:num w:numId="37">
    <w:abstractNumId w:val="0"/>
  </w:num>
  <w:num w:numId="38">
    <w:abstractNumId w:val="5"/>
  </w:num>
  <w:num w:numId="39">
    <w:abstractNumId w:val="9"/>
  </w:num>
  <w:num w:numId="40">
    <w:abstractNumId w:val="17"/>
  </w:num>
  <w:num w:numId="41">
    <w:abstractNumId w:val="4"/>
  </w:num>
  <w:num w:numId="42">
    <w:abstractNumId w:val="12"/>
  </w:num>
  <w:num w:numId="43">
    <w:abstractNumId w:val="15"/>
  </w:num>
  <w:num w:numId="44">
    <w:abstractNumId w:val="2"/>
  </w:num>
  <w:num w:numId="45">
    <w:abstractNumId w:val="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94BB2"/>
    <w:rsid w:val="00001197"/>
    <w:rsid w:val="000017DC"/>
    <w:rsid w:val="000033D2"/>
    <w:rsid w:val="0001252C"/>
    <w:rsid w:val="00013176"/>
    <w:rsid w:val="000177CA"/>
    <w:rsid w:val="00023A13"/>
    <w:rsid w:val="000241A9"/>
    <w:rsid w:val="00032BE7"/>
    <w:rsid w:val="000335E6"/>
    <w:rsid w:val="00045D1E"/>
    <w:rsid w:val="0005232B"/>
    <w:rsid w:val="000741F4"/>
    <w:rsid w:val="00075137"/>
    <w:rsid w:val="000876B3"/>
    <w:rsid w:val="00090CF2"/>
    <w:rsid w:val="000A1095"/>
    <w:rsid w:val="000A6AA6"/>
    <w:rsid w:val="000B10B4"/>
    <w:rsid w:val="000B44D0"/>
    <w:rsid w:val="000C0131"/>
    <w:rsid w:val="000C2E65"/>
    <w:rsid w:val="000D1037"/>
    <w:rsid w:val="000D6924"/>
    <w:rsid w:val="00100C8A"/>
    <w:rsid w:val="0011334C"/>
    <w:rsid w:val="001257AD"/>
    <w:rsid w:val="00133791"/>
    <w:rsid w:val="001573D4"/>
    <w:rsid w:val="001760D5"/>
    <w:rsid w:val="00182C48"/>
    <w:rsid w:val="00186714"/>
    <w:rsid w:val="0018712B"/>
    <w:rsid w:val="00191539"/>
    <w:rsid w:val="0019727C"/>
    <w:rsid w:val="001A058A"/>
    <w:rsid w:val="001A2BF9"/>
    <w:rsid w:val="001A56F8"/>
    <w:rsid w:val="001E040E"/>
    <w:rsid w:val="001E0602"/>
    <w:rsid w:val="001E61B2"/>
    <w:rsid w:val="001F4250"/>
    <w:rsid w:val="002005EC"/>
    <w:rsid w:val="002014D4"/>
    <w:rsid w:val="00202579"/>
    <w:rsid w:val="002040A5"/>
    <w:rsid w:val="00204AD9"/>
    <w:rsid w:val="00204F89"/>
    <w:rsid w:val="00211F25"/>
    <w:rsid w:val="002259BA"/>
    <w:rsid w:val="002270FB"/>
    <w:rsid w:val="002305E0"/>
    <w:rsid w:val="00231223"/>
    <w:rsid w:val="0023711F"/>
    <w:rsid w:val="00241DFC"/>
    <w:rsid w:val="0024796F"/>
    <w:rsid w:val="002737AB"/>
    <w:rsid w:val="00286830"/>
    <w:rsid w:val="002C4B94"/>
    <w:rsid w:val="002D584E"/>
    <w:rsid w:val="002D7F09"/>
    <w:rsid w:val="002E76AA"/>
    <w:rsid w:val="00300D0F"/>
    <w:rsid w:val="00302FFA"/>
    <w:rsid w:val="003042AF"/>
    <w:rsid w:val="0031548F"/>
    <w:rsid w:val="003256F0"/>
    <w:rsid w:val="003277FD"/>
    <w:rsid w:val="00332E5C"/>
    <w:rsid w:val="00356C02"/>
    <w:rsid w:val="00356DF8"/>
    <w:rsid w:val="0037617C"/>
    <w:rsid w:val="00376BF2"/>
    <w:rsid w:val="00383690"/>
    <w:rsid w:val="003874B8"/>
    <w:rsid w:val="0039036E"/>
    <w:rsid w:val="003918FB"/>
    <w:rsid w:val="00391AA5"/>
    <w:rsid w:val="00394BB2"/>
    <w:rsid w:val="003A6188"/>
    <w:rsid w:val="003B101A"/>
    <w:rsid w:val="003B1D9B"/>
    <w:rsid w:val="003B4831"/>
    <w:rsid w:val="003C66ED"/>
    <w:rsid w:val="003D008C"/>
    <w:rsid w:val="003D2B71"/>
    <w:rsid w:val="003D6F79"/>
    <w:rsid w:val="003E1E37"/>
    <w:rsid w:val="00414EBA"/>
    <w:rsid w:val="004159BF"/>
    <w:rsid w:val="0042498D"/>
    <w:rsid w:val="0043698C"/>
    <w:rsid w:val="00437D20"/>
    <w:rsid w:val="00450BC3"/>
    <w:rsid w:val="00453584"/>
    <w:rsid w:val="0045511C"/>
    <w:rsid w:val="004565CB"/>
    <w:rsid w:val="00465315"/>
    <w:rsid w:val="004745B6"/>
    <w:rsid w:val="00476B67"/>
    <w:rsid w:val="004831A3"/>
    <w:rsid w:val="004911E5"/>
    <w:rsid w:val="00493BE3"/>
    <w:rsid w:val="00493E1D"/>
    <w:rsid w:val="00495125"/>
    <w:rsid w:val="004A549A"/>
    <w:rsid w:val="004B3274"/>
    <w:rsid w:val="004B499D"/>
    <w:rsid w:val="004C071D"/>
    <w:rsid w:val="004C21B8"/>
    <w:rsid w:val="004D4897"/>
    <w:rsid w:val="004D5E33"/>
    <w:rsid w:val="00511C4B"/>
    <w:rsid w:val="005156A5"/>
    <w:rsid w:val="00526330"/>
    <w:rsid w:val="00527216"/>
    <w:rsid w:val="00527313"/>
    <w:rsid w:val="00543916"/>
    <w:rsid w:val="00564D3C"/>
    <w:rsid w:val="005769BF"/>
    <w:rsid w:val="00586012"/>
    <w:rsid w:val="005963B4"/>
    <w:rsid w:val="005A01F0"/>
    <w:rsid w:val="005A14D1"/>
    <w:rsid w:val="005A6047"/>
    <w:rsid w:val="005A7799"/>
    <w:rsid w:val="005B2F42"/>
    <w:rsid w:val="005B57FF"/>
    <w:rsid w:val="005C3F20"/>
    <w:rsid w:val="005D03FE"/>
    <w:rsid w:val="005D747A"/>
    <w:rsid w:val="005E25BC"/>
    <w:rsid w:val="005E5A09"/>
    <w:rsid w:val="005E7908"/>
    <w:rsid w:val="005F172B"/>
    <w:rsid w:val="005F2ED4"/>
    <w:rsid w:val="005F4714"/>
    <w:rsid w:val="005F4C6A"/>
    <w:rsid w:val="00605212"/>
    <w:rsid w:val="006067A2"/>
    <w:rsid w:val="006129FC"/>
    <w:rsid w:val="00627958"/>
    <w:rsid w:val="006349EE"/>
    <w:rsid w:val="00634BE0"/>
    <w:rsid w:val="00642380"/>
    <w:rsid w:val="00642C1E"/>
    <w:rsid w:val="00642F5E"/>
    <w:rsid w:val="00647625"/>
    <w:rsid w:val="00657271"/>
    <w:rsid w:val="00673A5F"/>
    <w:rsid w:val="00673AE7"/>
    <w:rsid w:val="006A1C40"/>
    <w:rsid w:val="006A6A68"/>
    <w:rsid w:val="006B0DFD"/>
    <w:rsid w:val="006B2158"/>
    <w:rsid w:val="006B7396"/>
    <w:rsid w:val="006D6592"/>
    <w:rsid w:val="006F4930"/>
    <w:rsid w:val="006F550E"/>
    <w:rsid w:val="007004A8"/>
    <w:rsid w:val="00705EA9"/>
    <w:rsid w:val="0070760E"/>
    <w:rsid w:val="00707A1D"/>
    <w:rsid w:val="00711326"/>
    <w:rsid w:val="00713FB4"/>
    <w:rsid w:val="007260F0"/>
    <w:rsid w:val="00731EA3"/>
    <w:rsid w:val="00783F48"/>
    <w:rsid w:val="007954E0"/>
    <w:rsid w:val="00796481"/>
    <w:rsid w:val="007B3F7D"/>
    <w:rsid w:val="007D02EC"/>
    <w:rsid w:val="007D44AE"/>
    <w:rsid w:val="007E21FC"/>
    <w:rsid w:val="00807853"/>
    <w:rsid w:val="00810C75"/>
    <w:rsid w:val="008113D4"/>
    <w:rsid w:val="00851B23"/>
    <w:rsid w:val="008524D7"/>
    <w:rsid w:val="008552F3"/>
    <w:rsid w:val="00855593"/>
    <w:rsid w:val="0085635F"/>
    <w:rsid w:val="00862EF3"/>
    <w:rsid w:val="00870C78"/>
    <w:rsid w:val="008743AF"/>
    <w:rsid w:val="00885146"/>
    <w:rsid w:val="008937EA"/>
    <w:rsid w:val="008943DC"/>
    <w:rsid w:val="008951D6"/>
    <w:rsid w:val="008A152D"/>
    <w:rsid w:val="008C0690"/>
    <w:rsid w:val="008D2F30"/>
    <w:rsid w:val="008D2F3A"/>
    <w:rsid w:val="008D5F7C"/>
    <w:rsid w:val="008F6F10"/>
    <w:rsid w:val="00917B1E"/>
    <w:rsid w:val="009272E5"/>
    <w:rsid w:val="00933BE2"/>
    <w:rsid w:val="00934465"/>
    <w:rsid w:val="00940A33"/>
    <w:rsid w:val="009428B8"/>
    <w:rsid w:val="009428CC"/>
    <w:rsid w:val="0094689B"/>
    <w:rsid w:val="00950FA4"/>
    <w:rsid w:val="00956B26"/>
    <w:rsid w:val="00984A37"/>
    <w:rsid w:val="0099151C"/>
    <w:rsid w:val="00994AE4"/>
    <w:rsid w:val="009A133C"/>
    <w:rsid w:val="009A709D"/>
    <w:rsid w:val="009A760A"/>
    <w:rsid w:val="009B1DCA"/>
    <w:rsid w:val="009D3144"/>
    <w:rsid w:val="009E75B9"/>
    <w:rsid w:val="00A07EEC"/>
    <w:rsid w:val="00A14A3C"/>
    <w:rsid w:val="00A16EA5"/>
    <w:rsid w:val="00A17683"/>
    <w:rsid w:val="00A24CF8"/>
    <w:rsid w:val="00A32F70"/>
    <w:rsid w:val="00A47387"/>
    <w:rsid w:val="00A63F94"/>
    <w:rsid w:val="00A6631D"/>
    <w:rsid w:val="00A70A99"/>
    <w:rsid w:val="00A71E4A"/>
    <w:rsid w:val="00A72361"/>
    <w:rsid w:val="00A72492"/>
    <w:rsid w:val="00A84F96"/>
    <w:rsid w:val="00A9305E"/>
    <w:rsid w:val="00A968E3"/>
    <w:rsid w:val="00AB3C4D"/>
    <w:rsid w:val="00AB443C"/>
    <w:rsid w:val="00AC330A"/>
    <w:rsid w:val="00AD1B90"/>
    <w:rsid w:val="00AD2667"/>
    <w:rsid w:val="00AD5704"/>
    <w:rsid w:val="00AD7454"/>
    <w:rsid w:val="00AD7884"/>
    <w:rsid w:val="00AF2793"/>
    <w:rsid w:val="00B04DBB"/>
    <w:rsid w:val="00B25956"/>
    <w:rsid w:val="00B3317B"/>
    <w:rsid w:val="00B513E1"/>
    <w:rsid w:val="00B51D74"/>
    <w:rsid w:val="00B543C5"/>
    <w:rsid w:val="00B55BA0"/>
    <w:rsid w:val="00B6413A"/>
    <w:rsid w:val="00B668CD"/>
    <w:rsid w:val="00B670CB"/>
    <w:rsid w:val="00B743B4"/>
    <w:rsid w:val="00BE67C8"/>
    <w:rsid w:val="00BF1092"/>
    <w:rsid w:val="00BF4FB2"/>
    <w:rsid w:val="00C277CB"/>
    <w:rsid w:val="00C316FB"/>
    <w:rsid w:val="00C36D2C"/>
    <w:rsid w:val="00C41666"/>
    <w:rsid w:val="00C61030"/>
    <w:rsid w:val="00C67AAE"/>
    <w:rsid w:val="00C74D2A"/>
    <w:rsid w:val="00C775BC"/>
    <w:rsid w:val="00C90376"/>
    <w:rsid w:val="00C91C7D"/>
    <w:rsid w:val="00CA1E5F"/>
    <w:rsid w:val="00CA3AB8"/>
    <w:rsid w:val="00CA774A"/>
    <w:rsid w:val="00CC65C1"/>
    <w:rsid w:val="00CC74DE"/>
    <w:rsid w:val="00CD5FAF"/>
    <w:rsid w:val="00CD637B"/>
    <w:rsid w:val="00CF0620"/>
    <w:rsid w:val="00D01A44"/>
    <w:rsid w:val="00D065B1"/>
    <w:rsid w:val="00D23CF9"/>
    <w:rsid w:val="00D271C7"/>
    <w:rsid w:val="00D36092"/>
    <w:rsid w:val="00D4044B"/>
    <w:rsid w:val="00D405CB"/>
    <w:rsid w:val="00D52FCD"/>
    <w:rsid w:val="00D6499D"/>
    <w:rsid w:val="00D66832"/>
    <w:rsid w:val="00D67263"/>
    <w:rsid w:val="00D70FCC"/>
    <w:rsid w:val="00D74C3C"/>
    <w:rsid w:val="00D84F12"/>
    <w:rsid w:val="00D87516"/>
    <w:rsid w:val="00D93602"/>
    <w:rsid w:val="00D95E13"/>
    <w:rsid w:val="00DB1715"/>
    <w:rsid w:val="00DB3824"/>
    <w:rsid w:val="00DC2406"/>
    <w:rsid w:val="00DC4752"/>
    <w:rsid w:val="00DC5EA0"/>
    <w:rsid w:val="00DC6101"/>
    <w:rsid w:val="00DD3D8E"/>
    <w:rsid w:val="00DD47C7"/>
    <w:rsid w:val="00E01782"/>
    <w:rsid w:val="00E2418D"/>
    <w:rsid w:val="00E260AA"/>
    <w:rsid w:val="00E272CA"/>
    <w:rsid w:val="00E30FE2"/>
    <w:rsid w:val="00E31931"/>
    <w:rsid w:val="00E42930"/>
    <w:rsid w:val="00E45874"/>
    <w:rsid w:val="00E57C08"/>
    <w:rsid w:val="00E60606"/>
    <w:rsid w:val="00E62667"/>
    <w:rsid w:val="00E64DF4"/>
    <w:rsid w:val="00E70757"/>
    <w:rsid w:val="00E77A29"/>
    <w:rsid w:val="00E80CBA"/>
    <w:rsid w:val="00E8265F"/>
    <w:rsid w:val="00E834C4"/>
    <w:rsid w:val="00EA14A6"/>
    <w:rsid w:val="00EA5BE8"/>
    <w:rsid w:val="00EA635A"/>
    <w:rsid w:val="00EB2621"/>
    <w:rsid w:val="00EC295F"/>
    <w:rsid w:val="00EC3C63"/>
    <w:rsid w:val="00EC7CF6"/>
    <w:rsid w:val="00EE3B67"/>
    <w:rsid w:val="00EE3EB2"/>
    <w:rsid w:val="00EE3F50"/>
    <w:rsid w:val="00EE4D89"/>
    <w:rsid w:val="00EE7E22"/>
    <w:rsid w:val="00EF3569"/>
    <w:rsid w:val="00EF6790"/>
    <w:rsid w:val="00F003D3"/>
    <w:rsid w:val="00F0107A"/>
    <w:rsid w:val="00F02466"/>
    <w:rsid w:val="00F13FFB"/>
    <w:rsid w:val="00F16421"/>
    <w:rsid w:val="00F17D1A"/>
    <w:rsid w:val="00F332CA"/>
    <w:rsid w:val="00F75B98"/>
    <w:rsid w:val="00F861EE"/>
    <w:rsid w:val="00F91D92"/>
    <w:rsid w:val="00FA1361"/>
    <w:rsid w:val="00FA4ECC"/>
    <w:rsid w:val="00FA70EB"/>
    <w:rsid w:val="00FC22E8"/>
    <w:rsid w:val="00FC6D35"/>
    <w:rsid w:val="00FE16CB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5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B8"/>
    <w:pPr>
      <w:spacing w:after="160" w:line="259" w:lineRule="auto"/>
      <w:jc w:val="both"/>
    </w:pPr>
    <w:rPr>
      <w:sz w:val="22"/>
      <w:szCs w:val="22"/>
      <w:lang w:eastAsia="ja-JP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4911E5"/>
    <w:pPr>
      <w:keepNext/>
      <w:keepLines/>
      <w:numPr>
        <w:numId w:val="1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911E5"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0000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911E5"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0000"/>
      <w:sz w:val="20"/>
      <w:szCs w:val="20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4911E5"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  <w:sz w:val="20"/>
      <w:szCs w:val="2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4911E5"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  <w:sz w:val="20"/>
      <w:szCs w:val="2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4911E5"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  <w:sz w:val="20"/>
      <w:szCs w:val="2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4911E5"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4911E5"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4911E5"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911E5"/>
    <w:pPr>
      <w:spacing w:after="0" w:line="240" w:lineRule="auto"/>
      <w:contextualSpacing/>
    </w:pPr>
    <w:rPr>
      <w:rFonts w:ascii="Calibri Light" w:hAnsi="Calibri Light" w:cs="Times New Roman"/>
      <w:color w:val="000000"/>
      <w:sz w:val="56"/>
      <w:szCs w:val="56"/>
    </w:rPr>
  </w:style>
  <w:style w:type="character" w:customStyle="1" w:styleId="TtuloCarcter">
    <w:name w:val="Título Carácter"/>
    <w:link w:val="Ttulo"/>
    <w:uiPriority w:val="10"/>
    <w:rsid w:val="004911E5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911E5"/>
    <w:pPr>
      <w:numPr>
        <w:ilvl w:val="1"/>
      </w:numPr>
    </w:pPr>
    <w:rPr>
      <w:rFonts w:cs="Times New Roman"/>
      <w:color w:val="5A5A5A"/>
      <w:spacing w:val="10"/>
      <w:sz w:val="20"/>
      <w:szCs w:val="20"/>
    </w:rPr>
  </w:style>
  <w:style w:type="character" w:customStyle="1" w:styleId="SubttuloCarcter">
    <w:name w:val="Subtítulo Carácter"/>
    <w:link w:val="Subttulo"/>
    <w:uiPriority w:val="11"/>
    <w:rsid w:val="004911E5"/>
    <w:rPr>
      <w:color w:val="5A5A5A"/>
      <w:spacing w:val="10"/>
    </w:rPr>
  </w:style>
  <w:style w:type="character" w:customStyle="1" w:styleId="Cabealho1Carcter">
    <w:name w:val="Cabeçalho 1 Carácter"/>
    <w:link w:val="Cabealho1"/>
    <w:uiPriority w:val="9"/>
    <w:rsid w:val="004911E5"/>
    <w:rPr>
      <w:rFonts w:ascii="Calibri Light" w:hAnsi="Calibri Light" w:cs="Times New Roman"/>
      <w:b/>
      <w:bCs/>
      <w:smallCaps/>
      <w:color w:val="000000"/>
      <w:sz w:val="36"/>
      <w:szCs w:val="36"/>
      <w:lang w:eastAsia="ja-JP"/>
    </w:rPr>
  </w:style>
  <w:style w:type="character" w:customStyle="1" w:styleId="Cabealho2Carcter">
    <w:name w:val="Cabeçalho 2 Carácter"/>
    <w:link w:val="Cabealho2"/>
    <w:uiPriority w:val="9"/>
    <w:rsid w:val="004911E5"/>
    <w:rPr>
      <w:rFonts w:ascii="Calibri Light" w:hAnsi="Calibri Light" w:cs="Times New Roman"/>
      <w:b/>
      <w:bCs/>
      <w:smallCaps/>
      <w:color w:val="000000"/>
      <w:sz w:val="28"/>
      <w:szCs w:val="28"/>
      <w:lang w:eastAsia="ja-JP"/>
    </w:rPr>
  </w:style>
  <w:style w:type="character" w:customStyle="1" w:styleId="Cabealho3Carcter">
    <w:name w:val="Cabeçalho 3 Carácter"/>
    <w:link w:val="Cabealho3"/>
    <w:uiPriority w:val="9"/>
    <w:rsid w:val="004911E5"/>
    <w:rPr>
      <w:rFonts w:ascii="Calibri Light" w:hAnsi="Calibri Light" w:cs="Times New Roman"/>
      <w:b/>
      <w:bCs/>
      <w:color w:val="000000"/>
      <w:lang w:eastAsia="ja-JP"/>
    </w:rPr>
  </w:style>
  <w:style w:type="character" w:customStyle="1" w:styleId="Cabealho4Carcter">
    <w:name w:val="Cabeçalho 4 Carácter"/>
    <w:link w:val="Cabealho4"/>
    <w:uiPriority w:val="9"/>
    <w:rsid w:val="004911E5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abealho5Carcter">
    <w:name w:val="Cabeçalho 5 Carácter"/>
    <w:link w:val="Cabealho5"/>
    <w:uiPriority w:val="9"/>
    <w:semiHidden/>
    <w:rsid w:val="004911E5"/>
    <w:rPr>
      <w:rFonts w:ascii="Calibri Light" w:eastAsia="SimSun" w:hAnsi="Calibri Light" w:cs="Times New Roman"/>
      <w:color w:val="252525"/>
    </w:rPr>
  </w:style>
  <w:style w:type="character" w:customStyle="1" w:styleId="Cabealho6Carcter">
    <w:name w:val="Cabeçalho 6 Carácter"/>
    <w:link w:val="Cabealho6"/>
    <w:uiPriority w:val="9"/>
    <w:semiHidden/>
    <w:rsid w:val="004911E5"/>
    <w:rPr>
      <w:rFonts w:ascii="Calibri Light" w:eastAsia="SimSun" w:hAnsi="Calibri Light" w:cs="Times New Roman"/>
      <w:i/>
      <w:iCs/>
      <w:color w:val="252525"/>
    </w:rPr>
  </w:style>
  <w:style w:type="character" w:customStyle="1" w:styleId="Cabealho7Carcter">
    <w:name w:val="Cabeçalho 7 Carácter"/>
    <w:link w:val="Cabealho7"/>
    <w:uiPriority w:val="9"/>
    <w:semiHidden/>
    <w:rsid w:val="004911E5"/>
    <w:rPr>
      <w:rFonts w:ascii="Calibri Light" w:eastAsia="SimSun" w:hAnsi="Calibri Light" w:cs="Times New Roman"/>
      <w:i/>
      <w:iCs/>
      <w:color w:val="404040"/>
    </w:rPr>
  </w:style>
  <w:style w:type="character" w:customStyle="1" w:styleId="Cabealho8Carcter">
    <w:name w:val="Cabeçalho 8 Carácter"/>
    <w:link w:val="Cabealho8"/>
    <w:uiPriority w:val="9"/>
    <w:semiHidden/>
    <w:rsid w:val="004911E5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Cabealho9Carcter">
    <w:name w:val="Cabeçalho 9 Carácter"/>
    <w:link w:val="Cabealho9"/>
    <w:uiPriority w:val="9"/>
    <w:semiHidden/>
    <w:rsid w:val="004911E5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styleId="nfaseDiscreto">
    <w:name w:val="Subtle Emphasis"/>
    <w:uiPriority w:val="19"/>
    <w:qFormat/>
    <w:rsid w:val="004911E5"/>
    <w:rPr>
      <w:i/>
      <w:iCs/>
      <w:color w:val="404040"/>
    </w:rPr>
  </w:style>
  <w:style w:type="character" w:styleId="nfase">
    <w:name w:val="Emphasis"/>
    <w:uiPriority w:val="20"/>
    <w:qFormat/>
    <w:rsid w:val="004911E5"/>
    <w:rPr>
      <w:i/>
      <w:iCs/>
      <w:color w:val="auto"/>
    </w:rPr>
  </w:style>
  <w:style w:type="character" w:styleId="nfaseIntenso">
    <w:name w:val="Intense Emphasis"/>
    <w:uiPriority w:val="21"/>
    <w:qFormat/>
    <w:rsid w:val="004911E5"/>
    <w:rPr>
      <w:b/>
      <w:bCs/>
      <w:i/>
      <w:iCs/>
      <w:caps/>
    </w:rPr>
  </w:style>
  <w:style w:type="character" w:styleId="Forte">
    <w:name w:val="Strong"/>
    <w:uiPriority w:val="22"/>
    <w:qFormat/>
    <w:rsid w:val="004911E5"/>
    <w:rPr>
      <w:b/>
      <w:bCs/>
      <w:color w:val="000000"/>
    </w:rPr>
  </w:style>
  <w:style w:type="paragraph" w:styleId="Citao">
    <w:name w:val="Quote"/>
    <w:basedOn w:val="Normal"/>
    <w:next w:val="Normal"/>
    <w:link w:val="CitaoCarcter"/>
    <w:uiPriority w:val="29"/>
    <w:qFormat/>
    <w:rsid w:val="004911E5"/>
    <w:pPr>
      <w:spacing w:before="160"/>
      <w:ind w:left="720" w:right="720"/>
    </w:pPr>
    <w:rPr>
      <w:rFonts w:cs="Times New Roman"/>
      <w:i/>
      <w:iCs/>
      <w:color w:val="000000"/>
      <w:sz w:val="20"/>
      <w:szCs w:val="20"/>
    </w:rPr>
  </w:style>
  <w:style w:type="character" w:customStyle="1" w:styleId="CitaoCarcter">
    <w:name w:val="Citação Carácter"/>
    <w:link w:val="Citao"/>
    <w:uiPriority w:val="29"/>
    <w:rsid w:val="004911E5"/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911E5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cs="Times New Roman"/>
      <w:color w:val="000000"/>
      <w:sz w:val="20"/>
      <w:szCs w:val="20"/>
    </w:rPr>
  </w:style>
  <w:style w:type="character" w:customStyle="1" w:styleId="CitaoIntensaCarcter">
    <w:name w:val="Citação Intensa Carácter"/>
    <w:link w:val="CitaoIntensa"/>
    <w:uiPriority w:val="30"/>
    <w:rsid w:val="004911E5"/>
    <w:rPr>
      <w:color w:val="000000"/>
      <w:shd w:val="clear" w:color="auto" w:fill="F2F2F2"/>
    </w:rPr>
  </w:style>
  <w:style w:type="character" w:styleId="RefernciaDiscreta">
    <w:name w:val="Subtle Reference"/>
    <w:uiPriority w:val="31"/>
    <w:qFormat/>
    <w:rsid w:val="004911E5"/>
    <w:rPr>
      <w:smallCaps/>
      <w:color w:val="404040"/>
      <w:u w:val="single" w:color="7F7F7F"/>
    </w:rPr>
  </w:style>
  <w:style w:type="character" w:styleId="RefernciaIntensa">
    <w:name w:val="Intense Reference"/>
    <w:uiPriority w:val="32"/>
    <w:qFormat/>
    <w:rsid w:val="004911E5"/>
    <w:rPr>
      <w:b/>
      <w:bCs/>
      <w:smallCaps/>
      <w:u w:val="single"/>
    </w:rPr>
  </w:style>
  <w:style w:type="character" w:styleId="TtulodoLivro">
    <w:name w:val="Book Title"/>
    <w:uiPriority w:val="33"/>
    <w:qFormat/>
    <w:rsid w:val="004911E5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911E5"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tulodondice">
    <w:name w:val="TOC Heading"/>
    <w:basedOn w:val="Cabealho1"/>
    <w:next w:val="Normal"/>
    <w:uiPriority w:val="39"/>
    <w:unhideWhenUsed/>
    <w:qFormat/>
    <w:rsid w:val="004911E5"/>
    <w:pPr>
      <w:outlineLvl w:val="9"/>
    </w:pPr>
  </w:style>
  <w:style w:type="paragraph" w:styleId="SemEspaamento">
    <w:name w:val="No Spacing"/>
    <w:uiPriority w:val="1"/>
    <w:qFormat/>
    <w:rsid w:val="00CD5FAF"/>
    <w:pPr>
      <w:jc w:val="both"/>
    </w:pPr>
    <w:rPr>
      <w:sz w:val="22"/>
      <w:szCs w:val="22"/>
      <w:lang w:val="en-US" w:eastAsia="ja-JP"/>
    </w:rPr>
  </w:style>
  <w:style w:type="paragraph" w:styleId="PargrafodaLista">
    <w:name w:val="List Paragraph"/>
    <w:basedOn w:val="Normal"/>
    <w:uiPriority w:val="34"/>
    <w:qFormat/>
    <w:rsid w:val="004911E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FA70EB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CabealhoCarcter">
    <w:name w:val="Cabeçalho Carácter"/>
    <w:link w:val="Cabealho"/>
    <w:uiPriority w:val="99"/>
    <w:rsid w:val="00FA70EB"/>
    <w:rPr>
      <w:lang w:val="pt-BR"/>
    </w:rPr>
  </w:style>
  <w:style w:type="paragraph" w:styleId="Rodap">
    <w:name w:val="footer"/>
    <w:basedOn w:val="Normal"/>
    <w:link w:val="RodapCarcter"/>
    <w:uiPriority w:val="99"/>
    <w:unhideWhenUsed/>
    <w:rsid w:val="00FA70EB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RodapCarcter">
    <w:name w:val="Rodapé Carácter"/>
    <w:link w:val="Rodap"/>
    <w:uiPriority w:val="99"/>
    <w:rsid w:val="00FA70EB"/>
    <w:rPr>
      <w:lang w:val="pt-BR"/>
    </w:rPr>
  </w:style>
  <w:style w:type="character" w:styleId="TextodoMarcadordePosio">
    <w:name w:val="Placeholder Text"/>
    <w:uiPriority w:val="99"/>
    <w:semiHidden/>
    <w:rsid w:val="009D3144"/>
    <w:rPr>
      <w:color w:val="808080"/>
    </w:rPr>
  </w:style>
  <w:style w:type="character" w:styleId="Hiperligao">
    <w:name w:val="Hyperlink"/>
    <w:uiPriority w:val="99"/>
    <w:unhideWhenUsed/>
    <w:rsid w:val="009B1DCA"/>
    <w:rPr>
      <w:color w:val="6B9F25"/>
      <w:u w:val="single"/>
    </w:rPr>
  </w:style>
  <w:style w:type="table" w:styleId="Tabelacomgrelha">
    <w:name w:val="Table Grid"/>
    <w:basedOn w:val="Tabelanormal"/>
    <w:uiPriority w:val="39"/>
    <w:rsid w:val="00483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5Escura-nfase11">
    <w:name w:val="Tabela de Grade 5 Escura - Ênfase 11"/>
    <w:basedOn w:val="Tabelanormal"/>
    <w:uiPriority w:val="50"/>
    <w:rsid w:val="004831A3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07F0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07F0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07F0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07F09"/>
      </w:tcPr>
    </w:tblStylePr>
    <w:tblStylePr w:type="band1Vert">
      <w:tblPr/>
      <w:tcPr>
        <w:shd w:val="clear" w:color="auto" w:fill="FBCB9A"/>
      </w:tcPr>
    </w:tblStylePr>
    <w:tblStylePr w:type="band1Horz">
      <w:tblPr/>
      <w:tcPr>
        <w:shd w:val="clear" w:color="auto" w:fill="FBCB9A"/>
      </w:tcPr>
    </w:tblStylePr>
  </w:style>
  <w:style w:type="table" w:customStyle="1" w:styleId="TabeladeGrade3-nfase11">
    <w:name w:val="Tabela de Grade 3 - Ênfase 11"/>
    <w:basedOn w:val="Tabelanormal"/>
    <w:uiPriority w:val="48"/>
    <w:rsid w:val="00851B23"/>
    <w:tblPr>
      <w:tblStyleRowBandSize w:val="1"/>
      <w:tblStyleColBandSize w:val="1"/>
      <w:tblInd w:w="0" w:type="dxa"/>
      <w:tblBorders>
        <w:top w:val="single" w:sz="4" w:space="0" w:color="F9B268"/>
        <w:left w:val="single" w:sz="4" w:space="0" w:color="F9B268"/>
        <w:bottom w:val="single" w:sz="4" w:space="0" w:color="F9B268"/>
        <w:right w:val="single" w:sz="4" w:space="0" w:color="F9B268"/>
        <w:insideH w:val="single" w:sz="4" w:space="0" w:color="F9B268"/>
        <w:insideV w:val="single" w:sz="4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  <w:tblStylePr w:type="neCell">
      <w:tblPr/>
      <w:tcPr>
        <w:tcBorders>
          <w:bottom w:val="single" w:sz="4" w:space="0" w:color="F9B268"/>
        </w:tcBorders>
      </w:tcPr>
    </w:tblStylePr>
    <w:tblStylePr w:type="nwCell">
      <w:tblPr/>
      <w:tcPr>
        <w:tcBorders>
          <w:bottom w:val="single" w:sz="4" w:space="0" w:color="F9B268"/>
        </w:tcBorders>
      </w:tcPr>
    </w:tblStylePr>
    <w:tblStylePr w:type="seCell">
      <w:tblPr/>
      <w:tcPr>
        <w:tcBorders>
          <w:top w:val="single" w:sz="4" w:space="0" w:color="F9B268"/>
        </w:tcBorders>
      </w:tcPr>
    </w:tblStylePr>
    <w:tblStylePr w:type="swCell">
      <w:tblPr/>
      <w:tcPr>
        <w:tcBorders>
          <w:top w:val="single" w:sz="4" w:space="0" w:color="F9B268"/>
        </w:tcBorders>
      </w:tcPr>
    </w:tblStylePr>
  </w:style>
  <w:style w:type="table" w:customStyle="1" w:styleId="TabeladeGrade2-nfase11">
    <w:name w:val="Tabela de Grade 2 - Ênfase 11"/>
    <w:basedOn w:val="Tabelanormal"/>
    <w:uiPriority w:val="47"/>
    <w:rsid w:val="00851B23"/>
    <w:tblPr>
      <w:tblStyleRowBandSize w:val="1"/>
      <w:tblStyleColBandSize w:val="1"/>
      <w:tblInd w:w="0" w:type="dxa"/>
      <w:tblBorders>
        <w:top w:val="single" w:sz="2" w:space="0" w:color="F9B268"/>
        <w:bottom w:val="single" w:sz="2" w:space="0" w:color="F9B268"/>
        <w:insideH w:val="single" w:sz="2" w:space="0" w:color="F9B268"/>
        <w:insideV w:val="single" w:sz="2" w:space="0" w:color="F9B26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9B268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/>
      </w:tcPr>
    </w:tblStylePr>
    <w:tblStylePr w:type="band1Horz">
      <w:tblPr/>
      <w:tcPr>
        <w:shd w:val="clear" w:color="auto" w:fill="FDE5CC"/>
      </w:tcPr>
    </w:tblStylePr>
  </w:style>
  <w:style w:type="table" w:customStyle="1" w:styleId="TabeladeLista3-nfase11">
    <w:name w:val="Tabela de Lista 3 - Ênfase 11"/>
    <w:basedOn w:val="Tabelanormal"/>
    <w:uiPriority w:val="48"/>
    <w:rsid w:val="00851B23"/>
    <w:tblPr>
      <w:tblStyleRowBandSize w:val="1"/>
      <w:tblStyleColBandSize w:val="1"/>
      <w:tblInd w:w="0" w:type="dxa"/>
      <w:tblBorders>
        <w:top w:val="single" w:sz="4" w:space="0" w:color="F07F09"/>
        <w:left w:val="single" w:sz="4" w:space="0" w:color="F07F09"/>
        <w:bottom w:val="single" w:sz="4" w:space="0" w:color="F07F09"/>
        <w:right w:val="single" w:sz="4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07F09"/>
      </w:tcPr>
    </w:tblStylePr>
    <w:tblStylePr w:type="lastRow">
      <w:rPr>
        <w:b/>
        <w:bCs/>
      </w:rPr>
      <w:tblPr/>
      <w:tcPr>
        <w:tcBorders>
          <w:top w:val="double" w:sz="4" w:space="0" w:color="F07F0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07F09"/>
          <w:right w:val="single" w:sz="4" w:space="0" w:color="F07F09"/>
        </w:tcBorders>
      </w:tcPr>
    </w:tblStylePr>
    <w:tblStylePr w:type="band1Horz">
      <w:tblPr/>
      <w:tcPr>
        <w:tcBorders>
          <w:top w:val="single" w:sz="4" w:space="0" w:color="F07F09"/>
          <w:bottom w:val="single" w:sz="4" w:space="0" w:color="F07F0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/>
          <w:left w:val="nil"/>
        </w:tcBorders>
      </w:tcPr>
    </w:tblStylePr>
    <w:tblStylePr w:type="swCell">
      <w:tblPr/>
      <w:tcPr>
        <w:tcBorders>
          <w:top w:val="double" w:sz="4" w:space="0" w:color="F07F09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851B23"/>
    <w:rPr>
      <w:color w:val="FFFFFF"/>
    </w:rPr>
    <w:tblPr>
      <w:tblStyleRowBandSize w:val="1"/>
      <w:tblStyleColBandSize w:val="1"/>
      <w:tblInd w:w="0" w:type="dxa"/>
      <w:tblBorders>
        <w:top w:val="single" w:sz="24" w:space="0" w:color="F07F09"/>
        <w:left w:val="single" w:sz="24" w:space="0" w:color="F07F09"/>
        <w:bottom w:val="single" w:sz="24" w:space="0" w:color="F07F09"/>
        <w:right w:val="single" w:sz="24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851B23"/>
    <w:tblPr>
      <w:tblStyleRowBandSize w:val="1"/>
      <w:tblStyleColBandSize w:val="1"/>
      <w:tblInd w:w="0" w:type="dxa"/>
      <w:tblBorders>
        <w:top w:val="single" w:sz="4" w:space="0" w:color="FBCB9A"/>
        <w:left w:val="single" w:sz="4" w:space="0" w:color="FBCB9A"/>
        <w:bottom w:val="single" w:sz="4" w:space="0" w:color="FBCB9A"/>
        <w:right w:val="single" w:sz="4" w:space="0" w:color="FBCB9A"/>
        <w:insideH w:val="single" w:sz="4" w:space="0" w:color="FBCB9A"/>
        <w:insideV w:val="single" w:sz="4" w:space="0" w:color="FBCB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2">
    <w:name w:val="toc 2"/>
    <w:basedOn w:val="Normal"/>
    <w:next w:val="Normal"/>
    <w:autoRedefine/>
    <w:uiPriority w:val="39"/>
    <w:unhideWhenUsed/>
    <w:rsid w:val="00D36092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D36092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D3609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D36092"/>
    <w:pPr>
      <w:spacing w:after="100"/>
      <w:ind w:left="660"/>
    </w:pPr>
  </w:style>
  <w:style w:type="paragraph" w:styleId="Corpodetexto">
    <w:name w:val="Body Text"/>
    <w:basedOn w:val="Normal"/>
    <w:link w:val="CorpodetextoCarcter"/>
    <w:rsid w:val="008943DC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arcter">
    <w:name w:val="Corpo de texto Carácter"/>
    <w:link w:val="Corpodetexto"/>
    <w:rsid w:val="008943D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A7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7799"/>
    <w:rPr>
      <w:rFonts w:ascii="Tahoma" w:hAnsi="Tahoma" w:cs="Tahoma"/>
      <w:sz w:val="16"/>
      <w:szCs w:val="16"/>
      <w:lang w:eastAsia="ja-JP"/>
    </w:rPr>
  </w:style>
  <w:style w:type="table" w:customStyle="1" w:styleId="GridTable4">
    <w:name w:val="Grid Table 4"/>
    <w:basedOn w:val="Tabelanormal"/>
    <w:uiPriority w:val="49"/>
    <w:rsid w:val="001E040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6052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sch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ED023-9DCF-4691-83AB-45FBE4BF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131</TotalTime>
  <Pages>3</Pages>
  <Words>693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4431</CharactersWithSpaces>
  <SharedDoc>false</SharedDoc>
  <HLinks>
    <vt:vector size="192" baseType="variant"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_Toc454456748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_Toc454456747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_Toc454456746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_Toc454456745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_Toc454456744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_Toc454456743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_Toc454456742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_Toc454456741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_Toc454456740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_Toc454456739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_Toc454456738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_Toc454456737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_Toc454456736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_Toc454456735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_Toc454456734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_Toc454456733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_Toc454456732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_Toc454456731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_Toc454456730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_Toc454456729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_Toc454456728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_Toc454456727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_Toc454456726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_Toc454456725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_Toc454456724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_Toc454456723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_Toc454456722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_Toc454456721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_Toc454456720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_Toc454456719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_Toc454456718</vt:lpwstr>
      </vt:variant>
      <vt:variant>
        <vt:i4>4653123</vt:i4>
      </vt:variant>
      <vt:variant>
        <vt:i4>0</vt:i4>
      </vt:variant>
      <vt:variant>
        <vt:i4>0</vt:i4>
      </vt:variant>
      <vt:variant>
        <vt:i4>5</vt:i4>
      </vt:variant>
      <vt:variant>
        <vt:lpwstr>http://www.supero.com.br/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Skroch</dc:creator>
  <cp:lastModifiedBy>Lucas Skroch</cp:lastModifiedBy>
  <cp:revision>62</cp:revision>
  <cp:lastPrinted>2017-11-10T12:13:00Z</cp:lastPrinted>
  <dcterms:created xsi:type="dcterms:W3CDTF">2017-12-12T15:53:00Z</dcterms:created>
  <dcterms:modified xsi:type="dcterms:W3CDTF">2021-02-17T11:10:00Z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